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F297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8319A9" wp14:editId="2D7C395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977A6F1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A85C8DE" w14:textId="77777777" w:rsidR="00DF198B" w:rsidRDefault="00DF198B"/>
        </w:tc>
      </w:tr>
      <w:tr w:rsidR="00DF198B" w14:paraId="4B97776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E4C5188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0E08A0D" w14:textId="5C625F9C" w:rsidR="00DF198B" w:rsidRPr="001734B1" w:rsidRDefault="001734B1" w:rsidP="001734B1">
            <w:pPr>
              <w:pStyle w:val="Heading1"/>
              <w:rPr>
                <w:rFonts w:ascii="Source Sans Pro" w:hAnsi="Source Sans Pro"/>
                <w:color w:val="36394D"/>
                <w:sz w:val="44"/>
                <w:szCs w:val="44"/>
                <w:shd w:val="clear" w:color="auto" w:fill="FFFFFF"/>
              </w:rPr>
            </w:pP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I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NFORMATION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G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ATHERING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AND</w:t>
            </w:r>
            <w:r w:rsidRPr="00783B14">
              <w:rPr>
                <w:rFonts w:ascii="Source Sans Pro" w:hAnsi="Source Sans Pro"/>
                <w:b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E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XPLOITATION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11CDEAE" w14:textId="77777777" w:rsidR="00DF198B" w:rsidRDefault="00DF198B"/>
        </w:tc>
      </w:tr>
      <w:tr w:rsidR="00DF198B" w14:paraId="4D9C716C" w14:textId="77777777" w:rsidTr="00185F4A">
        <w:trPr>
          <w:trHeight w:val="1837"/>
        </w:trPr>
        <w:tc>
          <w:tcPr>
            <w:tcW w:w="1170" w:type="dxa"/>
          </w:tcPr>
          <w:p w14:paraId="0CCC7B1F" w14:textId="77777777" w:rsidR="00DF198B" w:rsidRDefault="00DF198B"/>
        </w:tc>
        <w:tc>
          <w:tcPr>
            <w:tcW w:w="8460" w:type="dxa"/>
            <w:gridSpan w:val="7"/>
          </w:tcPr>
          <w:p w14:paraId="1B9C04E5" w14:textId="77777777" w:rsidR="00DF198B" w:rsidRDefault="00DF198B"/>
        </w:tc>
        <w:tc>
          <w:tcPr>
            <w:tcW w:w="1160" w:type="dxa"/>
          </w:tcPr>
          <w:p w14:paraId="4B74743F" w14:textId="77777777" w:rsidR="00DF198B" w:rsidRDefault="00DF198B"/>
        </w:tc>
      </w:tr>
      <w:tr w:rsidR="00DF198B" w14:paraId="0075D3D6" w14:textId="77777777" w:rsidTr="00185F4A">
        <w:trPr>
          <w:trHeight w:val="929"/>
        </w:trPr>
        <w:tc>
          <w:tcPr>
            <w:tcW w:w="2397" w:type="dxa"/>
            <w:gridSpan w:val="4"/>
          </w:tcPr>
          <w:p w14:paraId="05B8229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413B2F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2C5FC89" w14:textId="77777777" w:rsidR="00DF198B" w:rsidRDefault="00DF198B"/>
        </w:tc>
      </w:tr>
      <w:tr w:rsidR="00DF198B" w14:paraId="6267E7B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34C77D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79E14F7" w14:textId="3B2AA9AF" w:rsidR="00DF198B" w:rsidRPr="00DF198B" w:rsidRDefault="001734B1" w:rsidP="00874FE7">
            <w:pPr>
              <w:pStyle w:val="Heading2"/>
            </w:pPr>
            <w:r>
              <w:t>Sheik Arshad</w:t>
            </w:r>
          </w:p>
        </w:tc>
        <w:tc>
          <w:tcPr>
            <w:tcW w:w="2398" w:type="dxa"/>
            <w:gridSpan w:val="4"/>
          </w:tcPr>
          <w:p w14:paraId="369738B9" w14:textId="77777777" w:rsidR="00DF198B" w:rsidRDefault="00DF198B"/>
        </w:tc>
      </w:tr>
      <w:tr w:rsidR="00DF198B" w14:paraId="5328149E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73282B9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7CDC21A" w14:textId="77777777" w:rsidR="00DF198B" w:rsidRPr="00DF198B" w:rsidRDefault="00E93039" w:rsidP="00874FE7">
            <w:pPr>
              <w:pStyle w:val="Heading3"/>
            </w:pPr>
            <w:sdt>
              <w:sdtPr>
                <w:id w:val="372498715"/>
                <w:placeholder>
                  <w:docPart w:val="B588811DAFEC478F8923513F4D95BE1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Date</w:t>
                </w:r>
              </w:sdtContent>
            </w:sdt>
          </w:p>
          <w:p w14:paraId="2B9C69EA" w14:textId="015630FB" w:rsidR="00874FE7" w:rsidRPr="001734B1" w:rsidRDefault="00F7435E" w:rsidP="001734B1">
            <w:pPr>
              <w:pStyle w:val="Heading3"/>
              <w:rPr>
                <w:rFonts w:ascii="Biome" w:hAnsi="Biome" w:cs="Biome"/>
              </w:rPr>
            </w:pPr>
            <w:r>
              <w:rPr>
                <w:rFonts w:ascii="Biome" w:hAnsi="Biome" w:cs="Biome"/>
              </w:rPr>
              <w:t>0</w:t>
            </w:r>
            <w:r w:rsidR="00127D51">
              <w:rPr>
                <w:rFonts w:ascii="Biome" w:hAnsi="Biome" w:cs="Biome"/>
              </w:rPr>
              <w:t>5</w:t>
            </w:r>
            <w:r w:rsidR="001734B1">
              <w:rPr>
                <w:rFonts w:ascii="Biome" w:hAnsi="Biome" w:cs="Biome"/>
              </w:rPr>
              <w:t>-</w:t>
            </w:r>
            <w:r w:rsidR="001734B1" w:rsidRPr="008A4B75">
              <w:rPr>
                <w:rFonts w:ascii="Biome" w:hAnsi="Biome" w:cs="Biome"/>
              </w:rPr>
              <w:t>0</w:t>
            </w:r>
            <w:r w:rsidR="00127D51">
              <w:rPr>
                <w:rFonts w:ascii="Biome" w:hAnsi="Biome" w:cs="Biome"/>
              </w:rPr>
              <w:t>4</w:t>
            </w:r>
            <w:r w:rsidR="001734B1">
              <w:rPr>
                <w:rFonts w:ascii="Biome" w:hAnsi="Biome" w:cs="Biome"/>
              </w:rPr>
              <w:t>-</w:t>
            </w:r>
            <w:r w:rsidR="001734B1" w:rsidRPr="008A4B75">
              <w:rPr>
                <w:rFonts w:ascii="Biome" w:hAnsi="Biome" w:cs="Biome"/>
              </w:rPr>
              <w:t>2022</w:t>
            </w:r>
          </w:p>
          <w:p w14:paraId="2A980343" w14:textId="77777777" w:rsidR="00DF198B" w:rsidRPr="00DF198B" w:rsidRDefault="00E93039" w:rsidP="00874FE7">
            <w:pPr>
              <w:pStyle w:val="Heading3"/>
            </w:pPr>
            <w:sdt>
              <w:sdtPr>
                <w:id w:val="-1740710833"/>
                <w:placeholder>
                  <w:docPart w:val="101C536C586C46D0A67282D6DD3D3C6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Course title</w:t>
                </w:r>
              </w:sdtContent>
            </w:sdt>
          </w:p>
          <w:p w14:paraId="24C1DF3C" w14:textId="38151695" w:rsidR="00DF198B" w:rsidRPr="00DF198B" w:rsidRDefault="001734B1" w:rsidP="001734B1">
            <w:pPr>
              <w:pStyle w:val="Heading3"/>
            </w:pPr>
            <w:r w:rsidRPr="005B23EC">
              <w:t>CS_TALAKUNCHI</w:t>
            </w:r>
          </w:p>
          <w:p w14:paraId="3C9DB59F" w14:textId="72702D13" w:rsidR="00DF198B" w:rsidRPr="001734B1" w:rsidRDefault="001734B1" w:rsidP="00874FE7">
            <w:pPr>
              <w:pStyle w:val="Heading3"/>
              <w:rPr>
                <w:rFonts w:ascii="Lucida Sans" w:hAnsi="Lucida Sans" w:cs="Biome"/>
                <w:b/>
                <w:bCs/>
                <w:sz w:val="48"/>
                <w:szCs w:val="48"/>
              </w:rPr>
            </w:pPr>
            <w:r w:rsidRPr="001734B1">
              <w:rPr>
                <w:b/>
                <w:bCs/>
              </w:rPr>
              <w:t xml:space="preserve">PROJECT </w:t>
            </w:r>
            <w:r w:rsidR="00F7435E">
              <w:rPr>
                <w:rFonts w:ascii="Lucida Sans" w:hAnsi="Lucida Sans"/>
                <w:b/>
                <w:bCs/>
              </w:rPr>
              <w:t>3</w:t>
            </w:r>
          </w:p>
          <w:p w14:paraId="094D70C7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AEC37DD" w14:textId="77777777" w:rsidR="00DF198B" w:rsidRDefault="00DF198B" w:rsidP="00DF198B">
            <w:pPr>
              <w:jc w:val="center"/>
            </w:pPr>
          </w:p>
        </w:tc>
      </w:tr>
      <w:tr w:rsidR="00DF198B" w14:paraId="24345A2C" w14:textId="77777777" w:rsidTr="00185F4A">
        <w:tc>
          <w:tcPr>
            <w:tcW w:w="2340" w:type="dxa"/>
            <w:gridSpan w:val="3"/>
          </w:tcPr>
          <w:p w14:paraId="43ABCAA3" w14:textId="77777777" w:rsidR="00DF198B" w:rsidRDefault="00DF198B"/>
        </w:tc>
        <w:tc>
          <w:tcPr>
            <w:tcW w:w="6120" w:type="dxa"/>
            <w:gridSpan w:val="3"/>
          </w:tcPr>
          <w:p w14:paraId="3089B5DE" w14:textId="77777777" w:rsidR="00DF198B" w:rsidRDefault="00DF198B"/>
        </w:tc>
        <w:tc>
          <w:tcPr>
            <w:tcW w:w="2330" w:type="dxa"/>
            <w:gridSpan w:val="3"/>
          </w:tcPr>
          <w:p w14:paraId="2E12D9A5" w14:textId="77777777" w:rsidR="00DF198B" w:rsidRDefault="00DF198B"/>
        </w:tc>
      </w:tr>
    </w:tbl>
    <w:p w14:paraId="07740B8D" w14:textId="77777777" w:rsidR="00DF198B" w:rsidRDefault="00DF198B"/>
    <w:p w14:paraId="09EBD13B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1AFCFDD" wp14:editId="20C6194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927D4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6AC51B13" wp14:editId="26AC970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074C984" w14:textId="77777777" w:rsidTr="00185F4A">
        <w:trPr>
          <w:trHeight w:val="1152"/>
        </w:trPr>
        <w:tc>
          <w:tcPr>
            <w:tcW w:w="2158" w:type="dxa"/>
          </w:tcPr>
          <w:p w14:paraId="36C66FF8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5C24506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DEDF68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592D65BB" w14:textId="77777777" w:rsidR="002D2200" w:rsidRDefault="002D2200"/>
        </w:tc>
        <w:tc>
          <w:tcPr>
            <w:tcW w:w="2158" w:type="dxa"/>
          </w:tcPr>
          <w:p w14:paraId="3DA4A5AE" w14:textId="77777777" w:rsidR="002D2200" w:rsidRDefault="002D2200"/>
        </w:tc>
      </w:tr>
      <w:tr w:rsidR="002D2200" w14:paraId="5D0E4F34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B63CDD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EDC280A" w14:textId="77777777" w:rsidR="002D2200" w:rsidRPr="00E74B29" w:rsidRDefault="00E93039" w:rsidP="00482BA8">
            <w:pPr>
              <w:pStyle w:val="Heading4"/>
            </w:pPr>
            <w:sdt>
              <w:sdtPr>
                <w:id w:val="-621303809"/>
                <w:placeholder>
                  <w:docPart w:val="A44C1A6A24434A30A0452DC8D7819204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CF3DFD">
                  <w:rPr>
                    <w:sz w:val="32"/>
                    <w:szCs w:val="32"/>
                  </w:rPr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EF8E24B" w14:textId="77777777" w:rsidR="002D2200" w:rsidRDefault="002D2200"/>
        </w:tc>
      </w:tr>
      <w:tr w:rsidR="002D2200" w14:paraId="6181B477" w14:textId="77777777" w:rsidTr="00185F4A">
        <w:trPr>
          <w:trHeight w:val="311"/>
        </w:trPr>
        <w:tc>
          <w:tcPr>
            <w:tcW w:w="2158" w:type="dxa"/>
          </w:tcPr>
          <w:p w14:paraId="090176C1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8357D11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0BBC6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848BE32" w14:textId="77777777" w:rsidR="002D2200" w:rsidRDefault="002D2200"/>
        </w:tc>
        <w:tc>
          <w:tcPr>
            <w:tcW w:w="2158" w:type="dxa"/>
          </w:tcPr>
          <w:p w14:paraId="19B57622" w14:textId="77777777" w:rsidR="002D2200" w:rsidRDefault="002D2200"/>
        </w:tc>
      </w:tr>
      <w:tr w:rsidR="00E74B29" w14:paraId="7C1F73E1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F5295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33F24CE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73A989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83BB72D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5EEFAFC" w14:textId="77777777" w:rsidR="00E74B29" w:rsidRDefault="00E74B29"/>
        </w:tc>
      </w:tr>
      <w:tr w:rsidR="000E4641" w14:paraId="33AEC7F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DAD72E0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621CEA31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0A514C7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06D9EC5" w14:textId="77777777" w:rsidR="00CF3DFD" w:rsidRPr="00CF3DFD" w:rsidRDefault="00CF3DFD" w:rsidP="00CF3DFD">
            <w:pPr>
              <w:pStyle w:val="Text"/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</w:pPr>
            <w:r w:rsidRPr="00CF3DFD"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  <w:t>Project submission:</w:t>
            </w:r>
          </w:p>
          <w:p w14:paraId="08709A53" w14:textId="77777777" w:rsidR="00CF3DFD" w:rsidRDefault="00CF3DFD" w:rsidP="00CF3DFD">
            <w:pPr>
              <w:pStyle w:val="Text"/>
            </w:pPr>
          </w:p>
          <w:p w14:paraId="12F19326" w14:textId="77777777" w:rsidR="00CF3DFD" w:rsidRDefault="00CF3DFD" w:rsidP="00CF3DFD">
            <w:pPr>
              <w:pStyle w:val="Text"/>
              <w:rPr>
                <w:sz w:val="32"/>
                <w:szCs w:val="32"/>
              </w:rPr>
            </w:pPr>
          </w:p>
          <w:p w14:paraId="7DF310EA" w14:textId="54E5E791" w:rsidR="000E4641" w:rsidRPr="00CF3DFD" w:rsidRDefault="00CF3DFD" w:rsidP="00CF3DFD">
            <w:pPr>
              <w:pStyle w:val="Text"/>
              <w:rPr>
                <w:sz w:val="36"/>
                <w:szCs w:val="36"/>
              </w:rPr>
            </w:pPr>
            <w:r w:rsidRPr="00CF3DFD">
              <w:rPr>
                <w:sz w:val="36"/>
                <w:szCs w:val="36"/>
              </w:rPr>
              <w:t xml:space="preserve">Take screen shots of </w:t>
            </w:r>
            <w:proofErr w:type="gramStart"/>
            <w:r w:rsidRPr="00CF3DFD">
              <w:rPr>
                <w:sz w:val="36"/>
                <w:szCs w:val="36"/>
              </w:rPr>
              <w:t>each and every</w:t>
            </w:r>
            <w:proofErr w:type="gramEnd"/>
            <w:r w:rsidRPr="00CF3DFD">
              <w:rPr>
                <w:sz w:val="36"/>
                <w:szCs w:val="36"/>
              </w:rPr>
              <w:t xml:space="preserve"> task mentioned and make a report of each project in Word format only.</w:t>
            </w:r>
          </w:p>
          <w:p w14:paraId="19296AAA" w14:textId="64EDC9AE" w:rsidR="00CF3DFD" w:rsidRDefault="00CF3DFD" w:rsidP="00CF3DFD">
            <w:pPr>
              <w:pStyle w:val="Text"/>
            </w:pPr>
          </w:p>
          <w:p w14:paraId="14227EDF" w14:textId="77777777" w:rsidR="00CF3DFD" w:rsidRDefault="00CF3DFD" w:rsidP="00CF3DFD">
            <w:pPr>
              <w:pStyle w:val="Text"/>
            </w:pPr>
          </w:p>
          <w:p w14:paraId="3523630E" w14:textId="299BE1AF" w:rsidR="00CF3DFD" w:rsidRDefault="00CF3DFD" w:rsidP="00CF3DFD">
            <w:pPr>
              <w:pStyle w:val="Text"/>
            </w:pPr>
          </w:p>
          <w:p w14:paraId="5C2DC8FE" w14:textId="6384B0FB" w:rsidR="00CF3DFD" w:rsidRDefault="00CF3DFD" w:rsidP="00CF3DFD">
            <w:pPr>
              <w:pStyle w:val="Text"/>
            </w:pPr>
          </w:p>
          <w:p w14:paraId="74867EEC" w14:textId="66C01998" w:rsidR="00CF3DFD" w:rsidRDefault="00CF3DFD" w:rsidP="00CF3DFD">
            <w:pPr>
              <w:pStyle w:val="Text"/>
            </w:pPr>
          </w:p>
          <w:p w14:paraId="72A2D1C7" w14:textId="6B56BF45" w:rsidR="00CF3DFD" w:rsidRDefault="00CF3DFD" w:rsidP="00CF3DFD">
            <w:pPr>
              <w:pStyle w:val="Text"/>
            </w:pPr>
          </w:p>
          <w:p w14:paraId="79F49D31" w14:textId="77777777" w:rsidR="00CF3DFD" w:rsidRDefault="00CF3DFD" w:rsidP="00CF3DFD">
            <w:pPr>
              <w:pStyle w:val="Text"/>
            </w:pPr>
          </w:p>
          <w:p w14:paraId="70DCEAB9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625B60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FC48634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415D4F0F" w14:textId="77777777" w:rsidR="000E4641" w:rsidRDefault="000E4641"/>
        </w:tc>
      </w:tr>
      <w:tr w:rsidR="000E4641" w14:paraId="759FA983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3394C0E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8279751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1E4DD4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62A830B" wp14:editId="67F209DF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40A11B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15644F1" w14:textId="77777777" w:rsidR="000E4641" w:rsidRDefault="000E4641"/>
        </w:tc>
      </w:tr>
      <w:tr w:rsidR="000E4641" w14:paraId="203A2406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937103D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0769B3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12CBF5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2CB5D90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752D820" w14:textId="77777777" w:rsidR="000E4641" w:rsidRDefault="000E4641"/>
        </w:tc>
      </w:tr>
      <w:tr w:rsidR="000E4641" w14:paraId="655AB809" w14:textId="77777777" w:rsidTr="00185F4A">
        <w:trPr>
          <w:trHeight w:val="1728"/>
        </w:trPr>
        <w:tc>
          <w:tcPr>
            <w:tcW w:w="2158" w:type="dxa"/>
            <w:vMerge/>
          </w:tcPr>
          <w:p w14:paraId="7184B49F" w14:textId="77777777" w:rsidR="000E4641" w:rsidRDefault="000E4641"/>
        </w:tc>
        <w:tc>
          <w:tcPr>
            <w:tcW w:w="542" w:type="dxa"/>
          </w:tcPr>
          <w:p w14:paraId="0B122BA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32265B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9A3E29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4F395410" w14:textId="77777777" w:rsidR="000E4641" w:rsidRDefault="000E4641"/>
        </w:tc>
      </w:tr>
    </w:tbl>
    <w:p w14:paraId="64532362" w14:textId="77777777" w:rsidR="002D2200" w:rsidRDefault="002D2200"/>
    <w:p w14:paraId="648158F1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B7197C9" wp14:editId="02E2E05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567"/>
        <w:gridCol w:w="1591"/>
        <w:gridCol w:w="2158"/>
        <w:gridCol w:w="929"/>
        <w:gridCol w:w="142"/>
        <w:gridCol w:w="1087"/>
        <w:gridCol w:w="2158"/>
        <w:gridCol w:w="1079"/>
        <w:gridCol w:w="1079"/>
      </w:tblGrid>
      <w:tr w:rsidR="0048120C" w14:paraId="3F0495CA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13DF66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123D4D8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66A9381C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4DA7B9E" w14:textId="77777777" w:rsidR="0048120C" w:rsidRDefault="0048120C"/>
        </w:tc>
        <w:tc>
          <w:tcPr>
            <w:tcW w:w="2158" w:type="dxa"/>
            <w:gridSpan w:val="2"/>
          </w:tcPr>
          <w:p w14:paraId="4CC51006" w14:textId="77777777" w:rsidR="0048120C" w:rsidRDefault="0048120C"/>
        </w:tc>
      </w:tr>
      <w:tr w:rsidR="0048120C" w14:paraId="6280AD31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DF33788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6A62B61" w14:textId="77777777" w:rsidR="0048120C" w:rsidRDefault="00E93039" w:rsidP="00837914">
            <w:pPr>
              <w:pStyle w:val="Heading4"/>
            </w:pPr>
            <w:sdt>
              <w:sdtPr>
                <w:id w:val="19988942"/>
                <w:placeholder>
                  <w:docPart w:val="125D2EDA02224C44AD22265188107A07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FDB1350" w14:textId="77777777" w:rsidR="0048120C" w:rsidRDefault="0048120C"/>
        </w:tc>
      </w:tr>
      <w:tr w:rsidR="0048120C" w14:paraId="713981C3" w14:textId="77777777" w:rsidTr="00185F4A">
        <w:tc>
          <w:tcPr>
            <w:tcW w:w="2158" w:type="dxa"/>
            <w:gridSpan w:val="2"/>
          </w:tcPr>
          <w:p w14:paraId="7D81156D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C1FF4A0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0F88C0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A216DBE" w14:textId="77777777" w:rsidR="0048120C" w:rsidRDefault="0048120C"/>
        </w:tc>
        <w:tc>
          <w:tcPr>
            <w:tcW w:w="2158" w:type="dxa"/>
            <w:gridSpan w:val="2"/>
          </w:tcPr>
          <w:p w14:paraId="1F7BF382" w14:textId="77777777" w:rsidR="0048120C" w:rsidRDefault="0048120C"/>
        </w:tc>
      </w:tr>
      <w:tr w:rsidR="0048120C" w14:paraId="26DF4083" w14:textId="77777777" w:rsidTr="000C57B6">
        <w:trPr>
          <w:trHeight w:val="2104"/>
        </w:trPr>
        <w:tc>
          <w:tcPr>
            <w:tcW w:w="567" w:type="dxa"/>
          </w:tcPr>
          <w:p w14:paraId="4634173E" w14:textId="77777777" w:rsidR="0048120C" w:rsidRDefault="0048120C"/>
        </w:tc>
        <w:tc>
          <w:tcPr>
            <w:tcW w:w="9144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6C73AC" w14:textId="2F6C0F21" w:rsidR="0048120C" w:rsidRPr="00DB2E9C" w:rsidRDefault="00CF3DFD" w:rsidP="0048120C">
            <w:pPr>
              <w:pStyle w:val="Heading5"/>
              <w:rPr>
                <w:sz w:val="32"/>
                <w:szCs w:val="32"/>
                <w:u w:val="single"/>
              </w:rPr>
            </w:pPr>
            <w:r w:rsidRPr="00DB2E9C">
              <w:rPr>
                <w:sz w:val="32"/>
                <w:szCs w:val="32"/>
                <w:u w:val="single"/>
              </w:rPr>
              <w:t>T</w:t>
            </w:r>
            <w:r w:rsidR="00DD3C8A" w:rsidRPr="00DB2E9C">
              <w:rPr>
                <w:sz w:val="32"/>
                <w:szCs w:val="32"/>
                <w:u w:val="single"/>
              </w:rPr>
              <w:t>ASK 1</w:t>
            </w:r>
          </w:p>
          <w:p w14:paraId="769E78A1" w14:textId="77777777" w:rsidR="0048120C" w:rsidRDefault="0048120C" w:rsidP="0048120C"/>
          <w:p w14:paraId="6F4656EE" w14:textId="410038B2" w:rsidR="0048120C" w:rsidRPr="00DD3C8A" w:rsidRDefault="000C57B6" w:rsidP="00DD3C8A">
            <w:pPr>
              <w:pStyle w:val="Text"/>
              <w:rPr>
                <w:sz w:val="32"/>
                <w:szCs w:val="32"/>
              </w:rPr>
            </w:pPr>
            <w:r w:rsidRPr="000C57B6">
              <w:rPr>
                <w:sz w:val="32"/>
                <w:szCs w:val="32"/>
              </w:rPr>
              <w:t>Login to Metasploit and extract Ip address</w:t>
            </w:r>
            <w:r>
              <w:rPr>
                <w:sz w:val="32"/>
                <w:szCs w:val="32"/>
              </w:rPr>
              <w:t>.</w:t>
            </w:r>
          </w:p>
        </w:tc>
        <w:tc>
          <w:tcPr>
            <w:tcW w:w="1079" w:type="dxa"/>
          </w:tcPr>
          <w:p w14:paraId="7881CE96" w14:textId="77777777" w:rsidR="0048120C" w:rsidRDefault="0048120C"/>
        </w:tc>
      </w:tr>
      <w:tr w:rsidR="0048120C" w14:paraId="750392C5" w14:textId="77777777" w:rsidTr="00F7435E">
        <w:trPr>
          <w:trHeight w:val="806"/>
        </w:trPr>
        <w:tc>
          <w:tcPr>
            <w:tcW w:w="567" w:type="dxa"/>
          </w:tcPr>
          <w:p w14:paraId="5DBAAA58" w14:textId="77777777" w:rsidR="0048120C" w:rsidRDefault="0048120C"/>
        </w:tc>
        <w:tc>
          <w:tcPr>
            <w:tcW w:w="4678" w:type="dxa"/>
            <w:gridSpan w:val="3"/>
            <w:tcBorders>
              <w:top w:val="single" w:sz="18" w:space="0" w:color="476166" w:themeColor="accent1"/>
            </w:tcBorders>
          </w:tcPr>
          <w:p w14:paraId="5D25DA1E" w14:textId="6E002C7C" w:rsidR="0048120C" w:rsidRPr="00DB2E9C" w:rsidRDefault="00425021" w:rsidP="0048120C">
            <w:pPr>
              <w:pStyle w:val="Heading5"/>
              <w:rPr>
                <w:sz w:val="32"/>
                <w:szCs w:val="32"/>
                <w:u w:val="single"/>
              </w:rPr>
            </w:pPr>
            <w:r w:rsidRPr="00DB2E9C">
              <w:rPr>
                <w:sz w:val="32"/>
                <w:szCs w:val="32"/>
                <w:u w:val="single"/>
              </w:rPr>
              <w:t>TASK 2</w:t>
            </w:r>
          </w:p>
          <w:p w14:paraId="102D9D2C" w14:textId="77777777" w:rsidR="0048120C" w:rsidRPr="00425021" w:rsidRDefault="0048120C" w:rsidP="0048120C">
            <w:pPr>
              <w:rPr>
                <w:sz w:val="32"/>
                <w:szCs w:val="32"/>
              </w:rPr>
            </w:pPr>
          </w:p>
        </w:tc>
        <w:tc>
          <w:tcPr>
            <w:tcW w:w="142" w:type="dxa"/>
            <w:tcBorders>
              <w:top w:val="single" w:sz="18" w:space="0" w:color="476166" w:themeColor="accent1"/>
            </w:tcBorders>
          </w:tcPr>
          <w:p w14:paraId="40F36685" w14:textId="77777777" w:rsidR="0048120C" w:rsidRDefault="0048120C"/>
        </w:tc>
        <w:tc>
          <w:tcPr>
            <w:tcW w:w="4324" w:type="dxa"/>
            <w:gridSpan w:val="3"/>
            <w:tcBorders>
              <w:top w:val="single" w:sz="18" w:space="0" w:color="476166" w:themeColor="accent1"/>
            </w:tcBorders>
          </w:tcPr>
          <w:p w14:paraId="54B0C55F" w14:textId="368AC6D1" w:rsidR="00F7435E" w:rsidRPr="00DB2E9C" w:rsidRDefault="00F7435E" w:rsidP="00F7435E">
            <w:pPr>
              <w:pStyle w:val="Heading5"/>
              <w:rPr>
                <w:sz w:val="32"/>
                <w:szCs w:val="32"/>
                <w:u w:val="single"/>
              </w:rPr>
            </w:pPr>
            <w:r w:rsidRPr="00DB2E9C">
              <w:rPr>
                <w:sz w:val="32"/>
                <w:szCs w:val="32"/>
                <w:u w:val="single"/>
              </w:rPr>
              <w:t>TASK 3</w:t>
            </w:r>
          </w:p>
        </w:tc>
        <w:tc>
          <w:tcPr>
            <w:tcW w:w="1079" w:type="dxa"/>
          </w:tcPr>
          <w:p w14:paraId="1C90AB2D" w14:textId="77777777" w:rsidR="0048120C" w:rsidRDefault="0048120C"/>
        </w:tc>
      </w:tr>
      <w:tr w:rsidR="0048120C" w14:paraId="60922E85" w14:textId="77777777" w:rsidTr="00F7435E">
        <w:trPr>
          <w:trHeight w:val="3990"/>
        </w:trPr>
        <w:tc>
          <w:tcPr>
            <w:tcW w:w="567" w:type="dxa"/>
          </w:tcPr>
          <w:p w14:paraId="25227CF7" w14:textId="77777777" w:rsidR="0048120C" w:rsidRDefault="0048120C"/>
        </w:tc>
        <w:tc>
          <w:tcPr>
            <w:tcW w:w="4678" w:type="dxa"/>
            <w:gridSpan w:val="3"/>
          </w:tcPr>
          <w:p w14:paraId="3720CAB3" w14:textId="7AA83D9E" w:rsidR="00CF3DFD" w:rsidRPr="00DB2E9C" w:rsidRDefault="00DB2E9C" w:rsidP="00425021">
            <w:pPr>
              <w:rPr>
                <w:sz w:val="32"/>
                <w:szCs w:val="32"/>
              </w:rPr>
            </w:pPr>
            <w:r w:rsidRPr="00DB2E9C">
              <w:rPr>
                <w:color w:val="000000" w:themeColor="text1"/>
                <w:sz w:val="32"/>
                <w:szCs w:val="32"/>
                <w:shd w:val="clear" w:color="auto" w:fill="FFFFFF"/>
              </w:rPr>
              <w:t>Do Nmap scanning on the IP, Extract Open port, and Version Details</w:t>
            </w:r>
          </w:p>
        </w:tc>
        <w:tc>
          <w:tcPr>
            <w:tcW w:w="142" w:type="dxa"/>
          </w:tcPr>
          <w:p w14:paraId="000D0CFF" w14:textId="77777777" w:rsidR="0048120C" w:rsidRDefault="0048120C" w:rsidP="0048120C">
            <w:pPr>
              <w:pStyle w:val="Text"/>
            </w:pPr>
          </w:p>
        </w:tc>
        <w:tc>
          <w:tcPr>
            <w:tcW w:w="4324" w:type="dxa"/>
            <w:gridSpan w:val="3"/>
          </w:tcPr>
          <w:p w14:paraId="44158E1F" w14:textId="6AAFB28A" w:rsidR="00DB2E9C" w:rsidRPr="00DB2E9C" w:rsidRDefault="00DB2E9C" w:rsidP="00DB2E9C">
            <w:pPr>
              <w:pStyle w:val="Text"/>
              <w:rPr>
                <w:sz w:val="32"/>
                <w:szCs w:val="32"/>
              </w:rPr>
            </w:pPr>
            <w:r w:rsidRPr="00DB2E9C">
              <w:rPr>
                <w:sz w:val="32"/>
                <w:szCs w:val="32"/>
              </w:rPr>
              <w:t>Check the vulnerable version exploitation's procedure in rapid7 and start exploiting the following ports</w:t>
            </w:r>
            <w:r>
              <w:rPr>
                <w:sz w:val="32"/>
                <w:szCs w:val="32"/>
              </w:rPr>
              <w:t>:</w:t>
            </w:r>
          </w:p>
          <w:p w14:paraId="0EABAA44" w14:textId="77777777" w:rsidR="00DB2E9C" w:rsidRDefault="00DB2E9C" w:rsidP="00DB2E9C">
            <w:pPr>
              <w:pStyle w:val="Text"/>
              <w:rPr>
                <w:sz w:val="32"/>
                <w:szCs w:val="32"/>
              </w:rPr>
            </w:pPr>
          </w:p>
          <w:p w14:paraId="09FA14F4" w14:textId="16BA9325" w:rsidR="00DB2E9C" w:rsidRPr="00DB2E9C" w:rsidRDefault="00DB2E9C" w:rsidP="00DB2E9C">
            <w:pPr>
              <w:pStyle w:val="Text"/>
              <w:rPr>
                <w:sz w:val="32"/>
                <w:szCs w:val="32"/>
              </w:rPr>
            </w:pPr>
            <w:r w:rsidRPr="00DB2E9C">
              <w:rPr>
                <w:sz w:val="32"/>
                <w:szCs w:val="32"/>
              </w:rPr>
              <w:t>A)Telnet</w:t>
            </w:r>
          </w:p>
          <w:p w14:paraId="7CCE488A" w14:textId="77777777" w:rsidR="00DB2E9C" w:rsidRDefault="00DB2E9C" w:rsidP="00DB2E9C">
            <w:pPr>
              <w:pStyle w:val="Text"/>
              <w:rPr>
                <w:sz w:val="32"/>
                <w:szCs w:val="32"/>
              </w:rPr>
            </w:pPr>
          </w:p>
          <w:p w14:paraId="5A029860" w14:textId="70B8CE46" w:rsidR="00DB2E9C" w:rsidRPr="00DB2E9C" w:rsidRDefault="00DB2E9C" w:rsidP="00DB2E9C">
            <w:pPr>
              <w:pStyle w:val="Text"/>
              <w:rPr>
                <w:sz w:val="32"/>
                <w:szCs w:val="32"/>
              </w:rPr>
            </w:pPr>
            <w:r w:rsidRPr="00DB2E9C">
              <w:rPr>
                <w:sz w:val="32"/>
                <w:szCs w:val="32"/>
              </w:rPr>
              <w:t>B)FTP</w:t>
            </w:r>
          </w:p>
          <w:p w14:paraId="76BE7932" w14:textId="77777777" w:rsidR="00DB2E9C" w:rsidRDefault="00DB2E9C" w:rsidP="00DB2E9C">
            <w:pPr>
              <w:pStyle w:val="Text"/>
              <w:rPr>
                <w:sz w:val="32"/>
                <w:szCs w:val="32"/>
              </w:rPr>
            </w:pPr>
          </w:p>
          <w:p w14:paraId="0FB84F8F" w14:textId="043C5985" w:rsidR="0048120C" w:rsidRDefault="00DB2E9C" w:rsidP="00DB2E9C">
            <w:pPr>
              <w:pStyle w:val="Text"/>
            </w:pPr>
            <w:r w:rsidRPr="00DB2E9C">
              <w:rPr>
                <w:sz w:val="32"/>
                <w:szCs w:val="32"/>
              </w:rPr>
              <w:t>C)SSH</w:t>
            </w:r>
          </w:p>
        </w:tc>
        <w:tc>
          <w:tcPr>
            <w:tcW w:w="1079" w:type="dxa"/>
          </w:tcPr>
          <w:p w14:paraId="2CD0C7EA" w14:textId="77777777" w:rsidR="0048120C" w:rsidRDefault="0048120C"/>
        </w:tc>
      </w:tr>
    </w:tbl>
    <w:p w14:paraId="630F9C20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0CE8F4" w14:textId="77777777" w:rsidTr="000C57B6">
        <w:trPr>
          <w:trHeight w:val="2355"/>
        </w:trPr>
        <w:tc>
          <w:tcPr>
            <w:tcW w:w="1079" w:type="dxa"/>
          </w:tcPr>
          <w:p w14:paraId="68E56278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42FF968C" w14:textId="0B3B94E2" w:rsidR="0048120C" w:rsidRPr="00425021" w:rsidRDefault="00425021" w:rsidP="00837914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>
              <w:rPr>
                <w:rFonts w:ascii="Biome" w:hAnsi="Biome" w:cs="Biome"/>
              </w:rPr>
              <w:t>1</w:t>
            </w:r>
          </w:p>
        </w:tc>
        <w:tc>
          <w:tcPr>
            <w:tcW w:w="1079" w:type="dxa"/>
          </w:tcPr>
          <w:p w14:paraId="623F437C" w14:textId="77777777" w:rsidR="0048120C" w:rsidRDefault="0048120C"/>
        </w:tc>
      </w:tr>
      <w:tr w:rsidR="0048120C" w14:paraId="760563E6" w14:textId="77777777" w:rsidTr="00185F4A">
        <w:trPr>
          <w:trHeight w:val="339"/>
        </w:trPr>
        <w:tc>
          <w:tcPr>
            <w:tcW w:w="2158" w:type="dxa"/>
            <w:gridSpan w:val="2"/>
          </w:tcPr>
          <w:p w14:paraId="7A51AA9C" w14:textId="77777777" w:rsidR="0048120C" w:rsidRDefault="0048120C"/>
        </w:tc>
        <w:tc>
          <w:tcPr>
            <w:tcW w:w="2158" w:type="dxa"/>
          </w:tcPr>
          <w:p w14:paraId="2A0B17F0" w14:textId="77777777" w:rsidR="0048120C" w:rsidRDefault="0048120C"/>
        </w:tc>
        <w:tc>
          <w:tcPr>
            <w:tcW w:w="2158" w:type="dxa"/>
          </w:tcPr>
          <w:p w14:paraId="06A21002" w14:textId="77777777" w:rsidR="0048120C" w:rsidRDefault="0048120C"/>
        </w:tc>
        <w:tc>
          <w:tcPr>
            <w:tcW w:w="2158" w:type="dxa"/>
          </w:tcPr>
          <w:p w14:paraId="124CCA96" w14:textId="77777777" w:rsidR="0048120C" w:rsidRDefault="0048120C"/>
        </w:tc>
        <w:tc>
          <w:tcPr>
            <w:tcW w:w="2158" w:type="dxa"/>
            <w:gridSpan w:val="2"/>
          </w:tcPr>
          <w:p w14:paraId="27049644" w14:textId="77777777" w:rsidR="0048120C" w:rsidRDefault="0048120C"/>
        </w:tc>
      </w:tr>
      <w:tr w:rsidR="0048120C" w14:paraId="58B3BBA1" w14:textId="77777777" w:rsidTr="00185F4A">
        <w:tc>
          <w:tcPr>
            <w:tcW w:w="1079" w:type="dxa"/>
          </w:tcPr>
          <w:p w14:paraId="47D66D68" w14:textId="77777777" w:rsidR="0048120C" w:rsidRDefault="0048120C"/>
        </w:tc>
        <w:tc>
          <w:tcPr>
            <w:tcW w:w="8632" w:type="dxa"/>
            <w:gridSpan w:val="5"/>
          </w:tcPr>
          <w:p w14:paraId="08301C8E" w14:textId="0899B183" w:rsidR="0048120C" w:rsidRDefault="0048120C"/>
        </w:tc>
        <w:tc>
          <w:tcPr>
            <w:tcW w:w="1079" w:type="dxa"/>
          </w:tcPr>
          <w:p w14:paraId="38C42B09" w14:textId="77777777" w:rsidR="0048120C" w:rsidRDefault="0048120C"/>
        </w:tc>
      </w:tr>
    </w:tbl>
    <w:p w14:paraId="66F0259C" w14:textId="344D49F9" w:rsidR="002E3B17" w:rsidRDefault="002E3B17" w:rsidP="002E3B17">
      <w:pPr>
        <w:pStyle w:val="ListParagraph"/>
        <w:numPr>
          <w:ilvl w:val="0"/>
          <w:numId w:val="4"/>
        </w:numPr>
        <w:rPr>
          <w:rFonts w:ascii="Candara" w:hAnsi="Candara"/>
          <w:b/>
          <w:bCs/>
          <w:sz w:val="40"/>
          <w:szCs w:val="40"/>
          <w:u w:val="single"/>
        </w:rPr>
      </w:pPr>
      <w:proofErr w:type="spellStart"/>
      <w:r>
        <w:rPr>
          <w:rFonts w:ascii="Candara" w:hAnsi="Candara"/>
          <w:b/>
          <w:bCs/>
          <w:sz w:val="40"/>
          <w:szCs w:val="40"/>
          <w:u w:val="single"/>
        </w:rPr>
        <w:t>Metasploitable</w:t>
      </w:r>
      <w:proofErr w:type="spellEnd"/>
      <w:r>
        <w:rPr>
          <w:rFonts w:ascii="Candara" w:hAnsi="Candara"/>
          <w:b/>
          <w:bCs/>
          <w:sz w:val="40"/>
          <w:szCs w:val="40"/>
          <w:u w:val="single"/>
        </w:rPr>
        <w:t xml:space="preserve"> Ip Address:</w:t>
      </w:r>
    </w:p>
    <w:p w14:paraId="141B96DF" w14:textId="77777777" w:rsidR="008D0CF9" w:rsidRPr="008D0CF9" w:rsidRDefault="008D0CF9" w:rsidP="008D0CF9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16958C09" w14:textId="77777777" w:rsidR="00424951" w:rsidRDefault="00424951" w:rsidP="002E3B17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133AB21C" w14:textId="69C7304A" w:rsidR="002E3B17" w:rsidRPr="002E3B17" w:rsidRDefault="00424951" w:rsidP="00424951">
      <w:pPr>
        <w:rPr>
          <w:rFonts w:ascii="Candara" w:hAnsi="Candara"/>
          <w:b/>
          <w:bCs/>
          <w:sz w:val="40"/>
          <w:szCs w:val="40"/>
          <w:u w:val="single"/>
        </w:rPr>
      </w:pPr>
      <w:r w:rsidRPr="00424951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19947268" wp14:editId="6EF5CC5B">
            <wp:extent cx="6849431" cy="3791479"/>
            <wp:effectExtent l="0" t="0" r="889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9FD0" w14:textId="2E261283" w:rsidR="005B5352" w:rsidRDefault="005B5352" w:rsidP="00F81ACD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5A0FD0A" w14:textId="5C9AF0D1" w:rsidR="005B5352" w:rsidRDefault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F156E33" w14:textId="34316010" w:rsidR="00424951" w:rsidRDefault="00424951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653F0EDE" w14:textId="3F2A384F" w:rsidR="00424951" w:rsidRDefault="00424951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1BF0A7C" w14:textId="29022472" w:rsidR="00424951" w:rsidRDefault="00424951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4BDF2E6" w14:textId="77777777" w:rsidR="00424951" w:rsidRDefault="00424951">
      <w:pPr>
        <w:rPr>
          <w:rFonts w:ascii="Candara" w:hAnsi="Candara"/>
          <w:b/>
          <w:bCs/>
          <w:sz w:val="40"/>
          <w:szCs w:val="40"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709"/>
        <w:gridCol w:w="1449"/>
        <w:gridCol w:w="2158"/>
        <w:gridCol w:w="2158"/>
        <w:gridCol w:w="2158"/>
        <w:gridCol w:w="1079"/>
        <w:gridCol w:w="1079"/>
      </w:tblGrid>
      <w:tr w:rsidR="005B5352" w14:paraId="5D23578F" w14:textId="77777777" w:rsidTr="002317F6">
        <w:trPr>
          <w:trHeight w:val="1985"/>
        </w:trPr>
        <w:tc>
          <w:tcPr>
            <w:tcW w:w="709" w:type="dxa"/>
          </w:tcPr>
          <w:p w14:paraId="3078040B" w14:textId="77777777" w:rsidR="005B5352" w:rsidRDefault="005B5352" w:rsidP="00BD6F86"/>
        </w:tc>
        <w:tc>
          <w:tcPr>
            <w:tcW w:w="900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073FE0E2" w14:textId="5DD3B147" w:rsidR="005B5352" w:rsidRPr="00425021" w:rsidRDefault="005B5352" w:rsidP="00BD6F86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 w:rsidR="00424951">
              <w:rPr>
                <w:rFonts w:ascii="Biome" w:hAnsi="Biome" w:cs="Biome"/>
              </w:rPr>
              <w:t>2</w:t>
            </w:r>
          </w:p>
        </w:tc>
        <w:tc>
          <w:tcPr>
            <w:tcW w:w="1079" w:type="dxa"/>
          </w:tcPr>
          <w:p w14:paraId="38A2EB22" w14:textId="77777777" w:rsidR="005B5352" w:rsidRDefault="005B5352" w:rsidP="00BD6F86"/>
        </w:tc>
      </w:tr>
      <w:tr w:rsidR="005B5352" w14:paraId="0E96932A" w14:textId="77777777" w:rsidTr="00BD6F86">
        <w:trPr>
          <w:trHeight w:val="339"/>
        </w:trPr>
        <w:tc>
          <w:tcPr>
            <w:tcW w:w="2158" w:type="dxa"/>
            <w:gridSpan w:val="2"/>
          </w:tcPr>
          <w:p w14:paraId="2FE2EB7B" w14:textId="77777777" w:rsidR="005B5352" w:rsidRDefault="005B5352" w:rsidP="00BD6F86"/>
        </w:tc>
        <w:tc>
          <w:tcPr>
            <w:tcW w:w="2158" w:type="dxa"/>
          </w:tcPr>
          <w:p w14:paraId="2F70A20E" w14:textId="77777777" w:rsidR="005B5352" w:rsidRDefault="005B5352" w:rsidP="00BD6F86"/>
        </w:tc>
        <w:tc>
          <w:tcPr>
            <w:tcW w:w="2158" w:type="dxa"/>
          </w:tcPr>
          <w:p w14:paraId="0F05BACC" w14:textId="77777777" w:rsidR="005B5352" w:rsidRDefault="005B5352" w:rsidP="00BD6F86"/>
        </w:tc>
        <w:tc>
          <w:tcPr>
            <w:tcW w:w="2158" w:type="dxa"/>
          </w:tcPr>
          <w:p w14:paraId="69DBD110" w14:textId="77777777" w:rsidR="005B5352" w:rsidRDefault="005B5352" w:rsidP="00BD6F86"/>
        </w:tc>
        <w:tc>
          <w:tcPr>
            <w:tcW w:w="2158" w:type="dxa"/>
            <w:gridSpan w:val="2"/>
          </w:tcPr>
          <w:p w14:paraId="30F0526B" w14:textId="77777777" w:rsidR="005B5352" w:rsidRDefault="005B5352" w:rsidP="00BD6F86"/>
        </w:tc>
      </w:tr>
      <w:tr w:rsidR="005B5352" w14:paraId="5655A875" w14:textId="77777777" w:rsidTr="002317F6">
        <w:tc>
          <w:tcPr>
            <w:tcW w:w="709" w:type="dxa"/>
          </w:tcPr>
          <w:p w14:paraId="41985FE4" w14:textId="72CC87E1" w:rsidR="005B5352" w:rsidRDefault="005B5352" w:rsidP="00BD6F86"/>
        </w:tc>
        <w:tc>
          <w:tcPr>
            <w:tcW w:w="9002" w:type="dxa"/>
            <w:gridSpan w:val="5"/>
          </w:tcPr>
          <w:p w14:paraId="0DA3790F" w14:textId="39AA885D" w:rsidR="002317F6" w:rsidRPr="002317F6" w:rsidRDefault="002317F6" w:rsidP="00BD6F86">
            <w:pPr>
              <w:rPr>
                <w:rFonts w:ascii="Source Sans Pro" w:hAnsi="Source Sans Pro"/>
                <w:b/>
                <w:bCs/>
                <w:sz w:val="36"/>
                <w:szCs w:val="36"/>
                <w:u w:val="single"/>
              </w:rPr>
            </w:pPr>
            <w:r w:rsidRPr="002317F6">
              <w:rPr>
                <w:rFonts w:ascii="Source Sans Pro" w:hAnsi="Source Sans Pro"/>
                <w:b/>
                <w:bCs/>
                <w:sz w:val="36"/>
                <w:szCs w:val="36"/>
                <w:u w:val="single"/>
              </w:rPr>
              <w:t>Do Nmap scanning on the IP, Extract Open port, and Version Details</w:t>
            </w:r>
          </w:p>
        </w:tc>
        <w:tc>
          <w:tcPr>
            <w:tcW w:w="1079" w:type="dxa"/>
          </w:tcPr>
          <w:p w14:paraId="5367F603" w14:textId="77777777" w:rsidR="005B5352" w:rsidRDefault="005B5352" w:rsidP="00BD6F86"/>
        </w:tc>
      </w:tr>
    </w:tbl>
    <w:p w14:paraId="25224E84" w14:textId="77777777" w:rsidR="002317F6" w:rsidRPr="002317F6" w:rsidRDefault="002317F6" w:rsidP="002317F6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F2C6267" w14:textId="1E685F72" w:rsidR="005B5352" w:rsidRDefault="00D43B93" w:rsidP="005B5352">
      <w:pPr>
        <w:pStyle w:val="ListParagraph"/>
        <w:numPr>
          <w:ilvl w:val="0"/>
          <w:numId w:val="4"/>
        </w:numPr>
        <w:rPr>
          <w:rFonts w:ascii="Candara" w:hAnsi="Candara"/>
          <w:b/>
          <w:bCs/>
          <w:sz w:val="40"/>
          <w:szCs w:val="40"/>
          <w:u w:val="single"/>
        </w:rPr>
      </w:pPr>
      <w:r>
        <w:rPr>
          <w:rFonts w:ascii="Candara" w:hAnsi="Candara"/>
          <w:b/>
          <w:bCs/>
          <w:sz w:val="40"/>
          <w:szCs w:val="40"/>
          <w:u w:val="single"/>
        </w:rPr>
        <w:t>Nmap scanning on the Ip</w:t>
      </w:r>
    </w:p>
    <w:p w14:paraId="549D54E1" w14:textId="23AB98A0" w:rsidR="00D43B93" w:rsidRDefault="00D43B93" w:rsidP="00D43B93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90B0560" w14:textId="6E25FB2B" w:rsidR="00D43B93" w:rsidRDefault="00D43B93" w:rsidP="00D43B93">
      <w:pPr>
        <w:rPr>
          <w:rFonts w:ascii="Candara" w:hAnsi="Candara"/>
          <w:sz w:val="40"/>
          <w:szCs w:val="40"/>
        </w:rPr>
      </w:pPr>
      <w:proofErr w:type="spellStart"/>
      <w:r w:rsidRPr="00D43B93">
        <w:rPr>
          <w:rFonts w:ascii="Candara" w:hAnsi="Candara"/>
          <w:b/>
          <w:bCs/>
          <w:sz w:val="40"/>
          <w:szCs w:val="40"/>
        </w:rPr>
        <w:t>cmd</w:t>
      </w:r>
      <w:proofErr w:type="spellEnd"/>
      <w:r w:rsidRPr="00D43B93">
        <w:rPr>
          <w:rFonts w:ascii="Candara" w:hAnsi="Candara"/>
          <w:b/>
          <w:bCs/>
          <w:sz w:val="40"/>
          <w:szCs w:val="40"/>
        </w:rPr>
        <w:t xml:space="preserve"> &gt;&gt; $</w:t>
      </w:r>
      <w:proofErr w:type="spellStart"/>
      <w:r w:rsidR="00E94DE4">
        <w:rPr>
          <w:rFonts w:ascii="Candara" w:hAnsi="Candara"/>
          <w:sz w:val="40"/>
          <w:szCs w:val="40"/>
        </w:rPr>
        <w:t>nmap</w:t>
      </w:r>
      <w:proofErr w:type="spellEnd"/>
      <w:r w:rsidR="00E94DE4">
        <w:rPr>
          <w:rFonts w:ascii="Candara" w:hAnsi="Candara"/>
          <w:sz w:val="40"/>
          <w:szCs w:val="40"/>
        </w:rPr>
        <w:t xml:space="preserve"> </w:t>
      </w:r>
      <w:r w:rsidR="006B27D6">
        <w:rPr>
          <w:rFonts w:ascii="Candara" w:hAnsi="Candara"/>
          <w:sz w:val="40"/>
          <w:szCs w:val="40"/>
        </w:rPr>
        <w:t xml:space="preserve"> </w:t>
      </w:r>
      <w:r w:rsidR="00E94DE4">
        <w:rPr>
          <w:rFonts w:ascii="Candara" w:hAnsi="Candara"/>
          <w:sz w:val="40"/>
          <w:szCs w:val="40"/>
        </w:rPr>
        <w:t xml:space="preserve">-A </w:t>
      </w:r>
      <w:r w:rsidR="006B27D6">
        <w:rPr>
          <w:rFonts w:ascii="Candara" w:hAnsi="Candara"/>
          <w:sz w:val="40"/>
          <w:szCs w:val="40"/>
        </w:rPr>
        <w:t xml:space="preserve"> </w:t>
      </w:r>
      <w:r w:rsidR="00E94DE4">
        <w:rPr>
          <w:rFonts w:ascii="Candara" w:hAnsi="Candara"/>
          <w:sz w:val="40"/>
          <w:szCs w:val="40"/>
        </w:rPr>
        <w:t xml:space="preserve">target </w:t>
      </w:r>
      <w:proofErr w:type="spellStart"/>
      <w:r w:rsidR="00E94DE4">
        <w:rPr>
          <w:rFonts w:ascii="Candara" w:hAnsi="Candara"/>
          <w:sz w:val="40"/>
          <w:szCs w:val="40"/>
        </w:rPr>
        <w:t>ip</w:t>
      </w:r>
      <w:proofErr w:type="spellEnd"/>
      <w:r w:rsidR="00E94DE4">
        <w:rPr>
          <w:rFonts w:ascii="Candara" w:hAnsi="Candara"/>
          <w:sz w:val="40"/>
          <w:szCs w:val="40"/>
        </w:rPr>
        <w:t xml:space="preserve"> address</w:t>
      </w:r>
    </w:p>
    <w:p w14:paraId="712A5680" w14:textId="77777777" w:rsidR="00E94DE4" w:rsidRDefault="00E94DE4" w:rsidP="00D43B93">
      <w:pPr>
        <w:rPr>
          <w:rFonts w:ascii="Candara" w:hAnsi="Candara"/>
          <w:sz w:val="40"/>
          <w:szCs w:val="40"/>
        </w:rPr>
      </w:pPr>
      <w:r>
        <w:rPr>
          <w:rFonts w:ascii="Candara" w:hAnsi="Candara"/>
          <w:sz w:val="40"/>
          <w:szCs w:val="40"/>
        </w:rPr>
        <w:tab/>
      </w:r>
    </w:p>
    <w:p w14:paraId="76A511E9" w14:textId="0F0B35F1" w:rsidR="00E94DE4" w:rsidRDefault="00E94DE4" w:rsidP="00D43B93">
      <w:pPr>
        <w:rPr>
          <w:rFonts w:ascii="Source Sans Pro" w:hAnsi="Source Sans Pro"/>
          <w:sz w:val="36"/>
          <w:szCs w:val="36"/>
        </w:rPr>
      </w:pPr>
      <w:r>
        <w:rPr>
          <w:rFonts w:ascii="Candara" w:hAnsi="Candara"/>
          <w:sz w:val="40"/>
          <w:szCs w:val="40"/>
        </w:rPr>
        <w:t>&gt;&gt;$</w:t>
      </w:r>
      <w:proofErr w:type="spellStart"/>
      <w:r>
        <w:rPr>
          <w:rFonts w:ascii="Candara" w:hAnsi="Candara"/>
          <w:sz w:val="40"/>
          <w:szCs w:val="40"/>
        </w:rPr>
        <w:t>nmap</w:t>
      </w:r>
      <w:proofErr w:type="spellEnd"/>
      <w:r>
        <w:rPr>
          <w:rFonts w:ascii="Candara" w:hAnsi="Candara"/>
          <w:sz w:val="40"/>
          <w:szCs w:val="40"/>
        </w:rPr>
        <w:t xml:space="preserve"> </w:t>
      </w:r>
      <w:r w:rsidR="006B27D6">
        <w:rPr>
          <w:rFonts w:ascii="Candara" w:hAnsi="Candara"/>
          <w:sz w:val="40"/>
          <w:szCs w:val="40"/>
        </w:rPr>
        <w:t xml:space="preserve"> </w:t>
      </w:r>
      <w:r>
        <w:rPr>
          <w:rFonts w:ascii="Candara" w:hAnsi="Candara"/>
          <w:sz w:val="40"/>
          <w:szCs w:val="40"/>
        </w:rPr>
        <w:t xml:space="preserve">-A </w:t>
      </w:r>
      <w:r w:rsidR="006B27D6">
        <w:rPr>
          <w:rFonts w:ascii="Candara" w:hAnsi="Candara"/>
          <w:sz w:val="40"/>
          <w:szCs w:val="40"/>
        </w:rPr>
        <w:t xml:space="preserve"> </w:t>
      </w:r>
      <w:r w:rsidRPr="006B27D6">
        <w:rPr>
          <w:rFonts w:ascii="Source Sans Pro" w:hAnsi="Source Sans Pro"/>
          <w:sz w:val="36"/>
          <w:szCs w:val="36"/>
        </w:rPr>
        <w:t>192.168.0.165</w:t>
      </w:r>
    </w:p>
    <w:p w14:paraId="3C2118B2" w14:textId="5CBD3CB4" w:rsidR="00325758" w:rsidRDefault="00325758" w:rsidP="00D43B93">
      <w:pPr>
        <w:rPr>
          <w:rFonts w:ascii="Source Sans Pro" w:hAnsi="Source Sans Pro"/>
          <w:sz w:val="36"/>
          <w:szCs w:val="36"/>
        </w:rPr>
      </w:pPr>
    </w:p>
    <w:p w14:paraId="1FA20AB6" w14:textId="674FDA6E" w:rsidR="006B27D6" w:rsidRDefault="008D0CF9" w:rsidP="00D43B93">
      <w:pPr>
        <w:rPr>
          <w:rFonts w:ascii="Source Sans Pro" w:hAnsi="Source Sans Pro"/>
          <w:sz w:val="36"/>
          <w:szCs w:val="36"/>
        </w:rPr>
      </w:pPr>
      <w:r w:rsidRPr="008D0CF9">
        <w:rPr>
          <w:rFonts w:ascii="Source Sans Pro" w:hAnsi="Source Sans Pro"/>
          <w:noProof/>
          <w:sz w:val="36"/>
          <w:szCs w:val="36"/>
        </w:rPr>
        <w:drawing>
          <wp:inline distT="0" distB="0" distL="0" distR="0" wp14:anchorId="7D7BAED6" wp14:editId="28CFC57D">
            <wp:extent cx="6858000" cy="3762375"/>
            <wp:effectExtent l="0" t="0" r="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A88" w14:textId="77777777" w:rsidR="006B27D6" w:rsidRPr="00E94DE4" w:rsidRDefault="006B27D6" w:rsidP="00D43B93">
      <w:pPr>
        <w:rPr>
          <w:rFonts w:ascii="Candara" w:hAnsi="Candara"/>
          <w:sz w:val="40"/>
          <w:szCs w:val="40"/>
        </w:rPr>
      </w:pPr>
    </w:p>
    <w:p w14:paraId="54C7D159" w14:textId="176658D2" w:rsidR="005B5352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8D0CF9">
        <w:rPr>
          <w:rFonts w:ascii="Candara" w:hAnsi="Candara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0023F123" wp14:editId="62BBA3F5">
            <wp:extent cx="6858000" cy="43719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2E08" w14:textId="2074B629" w:rsidR="008D0CF9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87D00C9" w14:textId="78EF4E7B" w:rsidR="008D0CF9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8D0CF9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0FA2C710" wp14:editId="15EFD6E9">
            <wp:extent cx="6858000" cy="3619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80C1" w14:textId="77777777" w:rsidR="008D0CF9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8D0CF9">
        <w:rPr>
          <w:rFonts w:ascii="Candara" w:hAnsi="Candara"/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FE29074" wp14:editId="6C6F6E24">
            <wp:extent cx="6858000" cy="393382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65F1" w14:textId="77777777" w:rsidR="008D0CF9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10B72B8F" w14:textId="63E83400" w:rsidR="005B5352" w:rsidRDefault="008D0CF9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8D0CF9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5E1FD6CA" wp14:editId="29C14589">
            <wp:extent cx="6858000" cy="38290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352">
        <w:rPr>
          <w:rFonts w:ascii="Candara" w:hAnsi="Candara"/>
          <w:b/>
          <w:bCs/>
          <w:sz w:val="40"/>
          <w:szCs w:val="40"/>
          <w:u w:val="singl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5B5352" w14:paraId="1CD4BF33" w14:textId="77777777" w:rsidTr="00BD6F86">
        <w:trPr>
          <w:trHeight w:val="2355"/>
        </w:trPr>
        <w:tc>
          <w:tcPr>
            <w:tcW w:w="1079" w:type="dxa"/>
          </w:tcPr>
          <w:p w14:paraId="4D0B5464" w14:textId="77777777" w:rsidR="005B5352" w:rsidRDefault="005B5352" w:rsidP="00BD6F86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46B15A77" w14:textId="5BA01BC5" w:rsidR="005B5352" w:rsidRPr="00425021" w:rsidRDefault="005B5352" w:rsidP="00BD6F86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 w:rsidR="008D0CF9">
              <w:rPr>
                <w:rFonts w:ascii="Biome" w:hAnsi="Biome" w:cs="Biome"/>
              </w:rPr>
              <w:t>3</w:t>
            </w:r>
          </w:p>
        </w:tc>
        <w:tc>
          <w:tcPr>
            <w:tcW w:w="1079" w:type="dxa"/>
          </w:tcPr>
          <w:p w14:paraId="1CE874C7" w14:textId="77777777" w:rsidR="005B5352" w:rsidRDefault="005B5352" w:rsidP="00BD6F86"/>
        </w:tc>
      </w:tr>
      <w:tr w:rsidR="005B5352" w14:paraId="770F58A8" w14:textId="77777777" w:rsidTr="00BD6F86">
        <w:trPr>
          <w:trHeight w:val="339"/>
        </w:trPr>
        <w:tc>
          <w:tcPr>
            <w:tcW w:w="2158" w:type="dxa"/>
            <w:gridSpan w:val="2"/>
          </w:tcPr>
          <w:p w14:paraId="28B7D741" w14:textId="77777777" w:rsidR="005B5352" w:rsidRDefault="005B5352" w:rsidP="00BD6F86"/>
        </w:tc>
        <w:tc>
          <w:tcPr>
            <w:tcW w:w="2158" w:type="dxa"/>
          </w:tcPr>
          <w:p w14:paraId="2FC99648" w14:textId="77777777" w:rsidR="005B5352" w:rsidRDefault="005B5352" w:rsidP="00BD6F86"/>
        </w:tc>
        <w:tc>
          <w:tcPr>
            <w:tcW w:w="2158" w:type="dxa"/>
          </w:tcPr>
          <w:p w14:paraId="63970E70" w14:textId="77777777" w:rsidR="005B5352" w:rsidRDefault="005B5352" w:rsidP="00BD6F86"/>
        </w:tc>
        <w:tc>
          <w:tcPr>
            <w:tcW w:w="2158" w:type="dxa"/>
          </w:tcPr>
          <w:p w14:paraId="3511C710" w14:textId="77777777" w:rsidR="005B5352" w:rsidRDefault="005B5352" w:rsidP="00BD6F86"/>
        </w:tc>
        <w:tc>
          <w:tcPr>
            <w:tcW w:w="2158" w:type="dxa"/>
            <w:gridSpan w:val="2"/>
          </w:tcPr>
          <w:p w14:paraId="060E8BA1" w14:textId="77777777" w:rsidR="005B5352" w:rsidRDefault="005B5352" w:rsidP="00BD6F86"/>
        </w:tc>
      </w:tr>
      <w:tr w:rsidR="005B5352" w14:paraId="54E52F2D" w14:textId="77777777" w:rsidTr="00BD6F86">
        <w:tc>
          <w:tcPr>
            <w:tcW w:w="1079" w:type="dxa"/>
          </w:tcPr>
          <w:p w14:paraId="22C91593" w14:textId="77777777" w:rsidR="005B5352" w:rsidRDefault="005B5352" w:rsidP="00BD6F86"/>
        </w:tc>
        <w:tc>
          <w:tcPr>
            <w:tcW w:w="8632" w:type="dxa"/>
            <w:gridSpan w:val="5"/>
          </w:tcPr>
          <w:p w14:paraId="174D7BA7" w14:textId="77777777" w:rsidR="005B5352" w:rsidRDefault="005B5352" w:rsidP="00BD6F86"/>
        </w:tc>
        <w:tc>
          <w:tcPr>
            <w:tcW w:w="1079" w:type="dxa"/>
          </w:tcPr>
          <w:p w14:paraId="128D6194" w14:textId="77777777" w:rsidR="005B5352" w:rsidRDefault="005B5352" w:rsidP="00BD6F86"/>
        </w:tc>
      </w:tr>
    </w:tbl>
    <w:p w14:paraId="3D9D6A42" w14:textId="77777777" w:rsidR="00042BC5" w:rsidRPr="00042BC5" w:rsidRDefault="00042BC5" w:rsidP="00042BC5">
      <w:pPr>
        <w:pStyle w:val="ListParagraph"/>
        <w:rPr>
          <w:rFonts w:ascii="Source Sans Pro" w:hAnsi="Source Sans Pro"/>
          <w:b/>
          <w:bCs/>
          <w:sz w:val="36"/>
          <w:szCs w:val="36"/>
          <w:u w:val="single"/>
        </w:rPr>
      </w:pPr>
      <w:r w:rsidRPr="00042BC5">
        <w:rPr>
          <w:rFonts w:ascii="Source Sans Pro" w:hAnsi="Source Sans Pro"/>
          <w:b/>
          <w:bCs/>
          <w:sz w:val="36"/>
          <w:szCs w:val="36"/>
          <w:u w:val="single"/>
        </w:rPr>
        <w:t>Check the vulnerable version exploitation's procedure in rapid7 and start exploiting the following ports:</w:t>
      </w:r>
    </w:p>
    <w:p w14:paraId="5B02456F" w14:textId="77777777" w:rsidR="00042BC5" w:rsidRPr="00042BC5" w:rsidRDefault="00042BC5" w:rsidP="00042BC5">
      <w:pPr>
        <w:pStyle w:val="ListParagraph"/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12E9CE7" w14:textId="77777777" w:rsidR="00042BC5" w:rsidRPr="00042BC5" w:rsidRDefault="00042BC5" w:rsidP="00042BC5">
      <w:pPr>
        <w:pStyle w:val="ListParagraph"/>
        <w:rPr>
          <w:rFonts w:ascii="Source Sans Pro" w:hAnsi="Source Sans Pro"/>
          <w:b/>
          <w:bCs/>
          <w:sz w:val="36"/>
          <w:szCs w:val="36"/>
          <w:u w:val="single"/>
        </w:rPr>
      </w:pPr>
      <w:r w:rsidRPr="00042BC5">
        <w:rPr>
          <w:rFonts w:ascii="Source Sans Pro" w:hAnsi="Source Sans Pro"/>
          <w:b/>
          <w:bCs/>
          <w:sz w:val="36"/>
          <w:szCs w:val="36"/>
          <w:u w:val="single"/>
        </w:rPr>
        <w:t>A)Telnet</w:t>
      </w:r>
    </w:p>
    <w:p w14:paraId="3B41DCF8" w14:textId="3493229E" w:rsidR="009D2DFD" w:rsidRDefault="009D2DFD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CC010B6" w14:textId="444AADF7" w:rsidR="00FB241C" w:rsidRDefault="00FB241C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FB241C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51CBB95C" wp14:editId="257A4585">
            <wp:extent cx="6753225" cy="5104304"/>
            <wp:effectExtent l="0" t="0" r="0" b="127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6202" cy="51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91AD" w14:textId="44FAB5C6" w:rsidR="00E86D93" w:rsidRDefault="00E86D93" w:rsidP="00E86D93">
      <w:pPr>
        <w:rPr>
          <w:rFonts w:ascii="Candara" w:hAnsi="Candara"/>
          <w:b/>
          <w:bCs/>
          <w:sz w:val="40"/>
          <w:szCs w:val="40"/>
          <w:u w:val="single"/>
        </w:rPr>
      </w:pPr>
      <w:r>
        <w:rPr>
          <w:rFonts w:ascii="Candara" w:hAnsi="Candara"/>
          <w:b/>
          <w:bCs/>
          <w:sz w:val="40"/>
          <w:szCs w:val="40"/>
          <w:u w:val="single"/>
        </w:rPr>
        <w:lastRenderedPageBreak/>
        <w:t>telnet</w:t>
      </w:r>
      <w:r w:rsidRPr="0009233F">
        <w:rPr>
          <w:rFonts w:ascii="Candara" w:hAnsi="Candara"/>
          <w:b/>
          <w:bCs/>
          <w:sz w:val="40"/>
          <w:szCs w:val="40"/>
          <w:u w:val="single"/>
        </w:rPr>
        <w:t xml:space="preserve"> </w:t>
      </w:r>
      <w:r>
        <w:rPr>
          <w:rFonts w:ascii="Candara" w:hAnsi="Candara"/>
          <w:b/>
          <w:bCs/>
          <w:sz w:val="40"/>
          <w:szCs w:val="40"/>
          <w:u w:val="single"/>
        </w:rPr>
        <w:t xml:space="preserve">port </w:t>
      </w:r>
      <w:r w:rsidRPr="0009233F">
        <w:rPr>
          <w:rFonts w:ascii="Candara" w:hAnsi="Candara"/>
          <w:b/>
          <w:bCs/>
          <w:sz w:val="40"/>
          <w:szCs w:val="40"/>
          <w:u w:val="single"/>
        </w:rPr>
        <w:t>exploit:</w:t>
      </w:r>
    </w:p>
    <w:p w14:paraId="0BB9946E" w14:textId="77777777" w:rsidR="00E86D93" w:rsidRDefault="00E86D93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7240A9E" w14:textId="77777777" w:rsidR="007E0D9E" w:rsidRDefault="007E0D9E">
      <w:pPr>
        <w:rPr>
          <w:rFonts w:ascii="Candara" w:hAnsi="Candara"/>
          <w:b/>
          <w:bCs/>
          <w:sz w:val="40"/>
          <w:szCs w:val="40"/>
          <w:u w:val="single"/>
        </w:rPr>
      </w:pPr>
      <w:r w:rsidRPr="007E0D9E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455DDF7B" wp14:editId="42816D71">
            <wp:extent cx="6858000" cy="4219575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BE86" w14:textId="42662140" w:rsidR="00EB43EB" w:rsidRDefault="00EB43EB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631676C7" w14:textId="77777777" w:rsidR="00EB43EB" w:rsidRDefault="00EB43EB">
      <w:pPr>
        <w:rPr>
          <w:rFonts w:ascii="Candara" w:hAnsi="Candara"/>
          <w:b/>
          <w:bCs/>
          <w:sz w:val="40"/>
          <w:szCs w:val="4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B43EB" w:rsidRPr="009A615A" w14:paraId="3B500AC8" w14:textId="77777777" w:rsidTr="00A155E4">
        <w:trPr>
          <w:trHeight w:val="3960"/>
        </w:trPr>
        <w:tc>
          <w:tcPr>
            <w:tcW w:w="5395" w:type="dxa"/>
          </w:tcPr>
          <w:p w14:paraId="55866473" w14:textId="77777777" w:rsidR="00EB43EB" w:rsidRDefault="00EB43EB" w:rsidP="00A155E4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t>usernames.txt</w:t>
            </w:r>
          </w:p>
          <w:p w14:paraId="1FC87814" w14:textId="77777777" w:rsidR="00EB43EB" w:rsidRDefault="00EB43EB" w:rsidP="00A155E4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</w:p>
          <w:p w14:paraId="68B36B1C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root</w:t>
            </w:r>
          </w:p>
          <w:p w14:paraId="4620F4D4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system</w:t>
            </w:r>
          </w:p>
          <w:p w14:paraId="795D32D1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msfadmin</w:t>
            </w:r>
            <w:proofErr w:type="spellEnd"/>
          </w:p>
          <w:p w14:paraId="077378E9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msconsole</w:t>
            </w:r>
            <w:proofErr w:type="spellEnd"/>
          </w:p>
          <w:p w14:paraId="73F23538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user1</w:t>
            </w:r>
          </w:p>
          <w:p w14:paraId="2DF0967D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admin</w:t>
            </w:r>
          </w:p>
          <w:p w14:paraId="01C9F7AE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meta</w:t>
            </w:r>
          </w:p>
          <w:p w14:paraId="3C2F7F84" w14:textId="77777777" w:rsidR="00EB43EB" w:rsidRPr="009A615A" w:rsidRDefault="00EB43EB" w:rsidP="00A155E4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</w:p>
        </w:tc>
        <w:tc>
          <w:tcPr>
            <w:tcW w:w="5395" w:type="dxa"/>
          </w:tcPr>
          <w:p w14:paraId="053BB25E" w14:textId="77777777" w:rsidR="00EB43EB" w:rsidRDefault="00EB43EB" w:rsidP="00A155E4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t>p</w:t>
            </w:r>
            <w:r w:rsidRPr="009A615A"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t>asswords.txt</w:t>
            </w:r>
          </w:p>
          <w:p w14:paraId="5E36683C" w14:textId="77777777" w:rsidR="00EB43EB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</w:p>
          <w:p w14:paraId="6849A674" w14:textId="77777777" w:rsidR="00EB43EB" w:rsidRPr="009A615A" w:rsidRDefault="00EB43EB" w:rsidP="00A155E4">
            <w:pPr>
              <w:rPr>
                <w:rFonts w:ascii="Source Sans Pro" w:hAnsi="Source Sans Pro"/>
                <w:sz w:val="32"/>
                <w:szCs w:val="32"/>
              </w:rPr>
            </w:pPr>
            <w:r w:rsidRPr="009A615A">
              <w:rPr>
                <w:rFonts w:ascii="Source Sans Pro" w:hAnsi="Source Sans Pro"/>
                <w:sz w:val="32"/>
                <w:szCs w:val="32"/>
              </w:rPr>
              <w:t>12345678</w:t>
            </w:r>
          </w:p>
          <w:p w14:paraId="6C83961E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root</w:t>
            </w:r>
          </w:p>
          <w:p w14:paraId="0F22DEE8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system</w:t>
            </w:r>
            <w:r w:rsidRPr="009A615A">
              <w:rPr>
                <w:rFonts w:ascii="Source Sans Pro" w:hAnsi="Source Sans Pro"/>
                <w:sz w:val="32"/>
                <w:szCs w:val="32"/>
              </w:rPr>
              <w:t>123456</w:t>
            </w:r>
          </w:p>
          <w:p w14:paraId="47CE343C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msfadmin</w:t>
            </w:r>
            <w:proofErr w:type="spellEnd"/>
          </w:p>
          <w:p w14:paraId="4CB6C65A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admin</w:t>
            </w:r>
          </w:p>
          <w:p w14:paraId="1AE43B65" w14:textId="77777777" w:rsidR="00EB43EB" w:rsidRPr="009A615A" w:rsidRDefault="00EB43EB" w:rsidP="00A155E4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password</w:t>
            </w:r>
          </w:p>
          <w:p w14:paraId="40C75D38" w14:textId="77777777" w:rsidR="00EB43EB" w:rsidRPr="009A615A" w:rsidRDefault="00EB43EB" w:rsidP="00A155E4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sz w:val="32"/>
                <w:szCs w:val="32"/>
              </w:rPr>
              <w:t>q</w:t>
            </w:r>
            <w:r w:rsidRPr="009A615A">
              <w:rPr>
                <w:rFonts w:ascii="Candara" w:hAnsi="Candara"/>
                <w:sz w:val="32"/>
                <w:szCs w:val="32"/>
              </w:rPr>
              <w:t>wert</w:t>
            </w:r>
            <w:r w:rsidRPr="009A615A">
              <w:rPr>
                <w:rFonts w:ascii="Source Sans Pro" w:hAnsi="Source Sans Pro"/>
                <w:sz w:val="32"/>
                <w:szCs w:val="32"/>
              </w:rPr>
              <w:t>4567</w:t>
            </w:r>
          </w:p>
        </w:tc>
      </w:tr>
    </w:tbl>
    <w:p w14:paraId="3C54B33E" w14:textId="77777777" w:rsidR="00470D8B" w:rsidRDefault="00470D8B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E756BCD" w14:textId="4CF8C7C0" w:rsidR="00D47F65" w:rsidRDefault="00D47F65">
      <w:pPr>
        <w:rPr>
          <w:rFonts w:ascii="Candara" w:hAnsi="Candara"/>
          <w:b/>
          <w:bCs/>
          <w:sz w:val="40"/>
          <w:szCs w:val="40"/>
          <w:u w:val="single"/>
        </w:rPr>
      </w:pPr>
      <w:r>
        <w:rPr>
          <w:rFonts w:ascii="Candara" w:hAnsi="Candara"/>
          <w:b/>
          <w:bCs/>
          <w:sz w:val="40"/>
          <w:szCs w:val="40"/>
          <w:u w:val="single"/>
        </w:rPr>
        <w:lastRenderedPageBreak/>
        <w:t>exploit,</w:t>
      </w:r>
    </w:p>
    <w:p w14:paraId="00C8DBBD" w14:textId="77777777" w:rsidR="00D47F65" w:rsidRDefault="00D47F65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7253F527" w14:textId="39B57150" w:rsidR="00EC55D5" w:rsidRDefault="00470D8B">
      <w:pPr>
        <w:rPr>
          <w:rFonts w:ascii="Candara" w:hAnsi="Candara"/>
          <w:b/>
          <w:bCs/>
          <w:sz w:val="40"/>
          <w:szCs w:val="40"/>
          <w:u w:val="single"/>
        </w:rPr>
      </w:pPr>
      <w:r w:rsidRPr="00470D8B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3DBE0ACA" wp14:editId="7F9D9BD8">
            <wp:extent cx="6858000" cy="417195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AB2" w14:textId="77777777" w:rsidR="00EB43EB" w:rsidRDefault="00EB43EB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C5322B6" w14:textId="77777777" w:rsidR="000F1B87" w:rsidRDefault="000F1B87" w:rsidP="000F1B87">
      <w:pPr>
        <w:rPr>
          <w:rFonts w:ascii="Candara" w:hAnsi="Candara"/>
          <w:sz w:val="32"/>
          <w:szCs w:val="32"/>
        </w:rPr>
      </w:pPr>
      <w:r w:rsidRPr="00B51B56">
        <w:rPr>
          <w:rFonts w:ascii="Candara" w:hAnsi="Candara"/>
          <w:b/>
          <w:bCs/>
          <w:sz w:val="32"/>
          <w:szCs w:val="32"/>
        </w:rPr>
        <w:t>Username</w:t>
      </w:r>
      <w:r>
        <w:rPr>
          <w:rFonts w:ascii="Candara" w:hAnsi="Candara"/>
          <w:sz w:val="32"/>
          <w:szCs w:val="32"/>
        </w:rPr>
        <w:t xml:space="preserve">: </w:t>
      </w:r>
      <w:proofErr w:type="spellStart"/>
      <w:r>
        <w:rPr>
          <w:rFonts w:ascii="Candara" w:hAnsi="Candara"/>
          <w:sz w:val="32"/>
          <w:szCs w:val="32"/>
        </w:rPr>
        <w:t>msfadmin</w:t>
      </w:r>
      <w:proofErr w:type="spellEnd"/>
    </w:p>
    <w:p w14:paraId="2C67857F" w14:textId="1A7929C3" w:rsidR="000F1B87" w:rsidRDefault="000F1B87" w:rsidP="000F1B87">
      <w:pPr>
        <w:rPr>
          <w:rFonts w:ascii="Candara" w:hAnsi="Candara"/>
          <w:sz w:val="32"/>
          <w:szCs w:val="32"/>
        </w:rPr>
      </w:pPr>
      <w:r w:rsidRPr="00B51B56">
        <w:rPr>
          <w:rFonts w:ascii="Candara" w:hAnsi="Candara"/>
          <w:b/>
          <w:bCs/>
          <w:sz w:val="32"/>
          <w:szCs w:val="32"/>
        </w:rPr>
        <w:t>Password</w:t>
      </w:r>
      <w:r>
        <w:rPr>
          <w:rFonts w:ascii="Candara" w:hAnsi="Candara"/>
          <w:sz w:val="32"/>
          <w:szCs w:val="32"/>
        </w:rPr>
        <w:t xml:space="preserve">: </w:t>
      </w:r>
      <w:proofErr w:type="spellStart"/>
      <w:r>
        <w:rPr>
          <w:rFonts w:ascii="Candara" w:hAnsi="Candara"/>
          <w:sz w:val="32"/>
          <w:szCs w:val="32"/>
        </w:rPr>
        <w:t>msfadmin</w:t>
      </w:r>
      <w:proofErr w:type="spellEnd"/>
    </w:p>
    <w:p w14:paraId="3543E266" w14:textId="0851449D" w:rsidR="000F1B87" w:rsidRDefault="000F1B87" w:rsidP="000F1B87">
      <w:pPr>
        <w:rPr>
          <w:rFonts w:ascii="Candara" w:hAnsi="Candara"/>
          <w:sz w:val="32"/>
          <w:szCs w:val="32"/>
        </w:rPr>
      </w:pPr>
    </w:p>
    <w:p w14:paraId="69853A32" w14:textId="77777777" w:rsidR="00D47F65" w:rsidRDefault="00D47F65" w:rsidP="000F1B87">
      <w:pPr>
        <w:rPr>
          <w:rFonts w:ascii="Candara" w:hAnsi="Candara"/>
          <w:b/>
          <w:bCs/>
          <w:sz w:val="40"/>
          <w:szCs w:val="40"/>
        </w:rPr>
      </w:pPr>
    </w:p>
    <w:p w14:paraId="763788A1" w14:textId="77777777" w:rsidR="00D47F65" w:rsidRDefault="00D47F65" w:rsidP="000F1B87">
      <w:pPr>
        <w:rPr>
          <w:rFonts w:ascii="Candara" w:hAnsi="Candara"/>
          <w:b/>
          <w:bCs/>
          <w:sz w:val="40"/>
          <w:szCs w:val="40"/>
        </w:rPr>
      </w:pPr>
    </w:p>
    <w:p w14:paraId="4320C327" w14:textId="77777777" w:rsidR="00D47F65" w:rsidRDefault="00D47F65" w:rsidP="000F1B87">
      <w:pPr>
        <w:rPr>
          <w:rFonts w:ascii="Candara" w:hAnsi="Candara"/>
          <w:b/>
          <w:bCs/>
          <w:sz w:val="40"/>
          <w:szCs w:val="40"/>
        </w:rPr>
      </w:pPr>
    </w:p>
    <w:p w14:paraId="17811416" w14:textId="77777777" w:rsidR="00D47F65" w:rsidRDefault="00D47F65" w:rsidP="000F1B87">
      <w:pPr>
        <w:rPr>
          <w:rFonts w:ascii="Candara" w:hAnsi="Candara"/>
          <w:b/>
          <w:bCs/>
          <w:sz w:val="40"/>
          <w:szCs w:val="40"/>
        </w:rPr>
      </w:pPr>
    </w:p>
    <w:p w14:paraId="30C2018B" w14:textId="03693324" w:rsidR="000F1B87" w:rsidRDefault="000F1B87" w:rsidP="000F1B87">
      <w:pPr>
        <w:rPr>
          <w:rFonts w:ascii="Candara" w:hAnsi="Candara"/>
          <w:sz w:val="32"/>
          <w:szCs w:val="32"/>
        </w:rPr>
      </w:pPr>
    </w:p>
    <w:p w14:paraId="41ED59ED" w14:textId="77777777" w:rsidR="00D47F65" w:rsidRDefault="00D47F65" w:rsidP="000F1B87">
      <w:pPr>
        <w:rPr>
          <w:rFonts w:ascii="Candara" w:hAnsi="Candara"/>
          <w:sz w:val="32"/>
          <w:szCs w:val="32"/>
        </w:rPr>
      </w:pPr>
    </w:p>
    <w:p w14:paraId="0EFC6EB9" w14:textId="77777777" w:rsidR="00D47F65" w:rsidRDefault="00D47F65" w:rsidP="000F1B87">
      <w:pPr>
        <w:rPr>
          <w:rFonts w:ascii="Candara" w:hAnsi="Candara"/>
          <w:sz w:val="32"/>
          <w:szCs w:val="32"/>
        </w:rPr>
      </w:pPr>
    </w:p>
    <w:p w14:paraId="2F7140C7" w14:textId="4DEC3D8C" w:rsidR="00D47F65" w:rsidRDefault="00D47F65" w:rsidP="000F1B87">
      <w:pPr>
        <w:rPr>
          <w:rFonts w:ascii="Candara" w:hAnsi="Candara"/>
          <w:sz w:val="32"/>
          <w:szCs w:val="32"/>
        </w:rPr>
      </w:pPr>
    </w:p>
    <w:p w14:paraId="7B020E7B" w14:textId="18F270BC" w:rsidR="00D47F65" w:rsidRDefault="00D47F65" w:rsidP="000F1B87">
      <w:pPr>
        <w:rPr>
          <w:rFonts w:ascii="Candara" w:hAnsi="Candara"/>
          <w:sz w:val="32"/>
          <w:szCs w:val="32"/>
        </w:rPr>
      </w:pPr>
    </w:p>
    <w:p w14:paraId="18B77ED1" w14:textId="77777777" w:rsidR="00D47F65" w:rsidRDefault="00D47F65" w:rsidP="00D47F65">
      <w:pPr>
        <w:rPr>
          <w:rFonts w:ascii="Candara" w:hAnsi="Candara"/>
          <w:b/>
          <w:bCs/>
          <w:sz w:val="40"/>
          <w:szCs w:val="40"/>
        </w:rPr>
      </w:pPr>
      <w:r>
        <w:rPr>
          <w:rFonts w:ascii="Candara" w:hAnsi="Candara"/>
          <w:b/>
          <w:bCs/>
          <w:sz w:val="40"/>
          <w:szCs w:val="40"/>
        </w:rPr>
        <w:lastRenderedPageBreak/>
        <w:t>Now, I have access to the Metasploit</w:t>
      </w:r>
    </w:p>
    <w:p w14:paraId="200ACCF8" w14:textId="77777777" w:rsidR="00D47F65" w:rsidRDefault="00D47F65" w:rsidP="000F1B87">
      <w:pPr>
        <w:rPr>
          <w:rFonts w:ascii="Candara" w:hAnsi="Candara"/>
          <w:sz w:val="32"/>
          <w:szCs w:val="32"/>
        </w:rPr>
      </w:pPr>
    </w:p>
    <w:p w14:paraId="75DB9AE8" w14:textId="053077D1" w:rsidR="000F1B87" w:rsidRDefault="00D47F65" w:rsidP="000F1B87">
      <w:pPr>
        <w:rPr>
          <w:rFonts w:ascii="Candara" w:hAnsi="Candara"/>
          <w:sz w:val="32"/>
          <w:szCs w:val="32"/>
        </w:rPr>
      </w:pPr>
      <w:r w:rsidRPr="00D47F65">
        <w:rPr>
          <w:rFonts w:ascii="Candara" w:hAnsi="Candara"/>
          <w:noProof/>
          <w:sz w:val="32"/>
          <w:szCs w:val="32"/>
        </w:rPr>
        <w:drawing>
          <wp:inline distT="0" distB="0" distL="0" distR="0" wp14:anchorId="7DD277D2" wp14:editId="1B67AF0D">
            <wp:extent cx="6791325" cy="491581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4840" cy="491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32F6" w14:textId="6E178157" w:rsidR="00470D8B" w:rsidRDefault="00470D8B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16C9E490" w14:textId="77777777" w:rsidR="00CF111E" w:rsidRDefault="00CF111E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8C2840C" w14:textId="0646CDB6" w:rsidR="00D47F65" w:rsidRPr="001B13F0" w:rsidRDefault="00D47F65" w:rsidP="00D47F65">
      <w:pPr>
        <w:jc w:val="center"/>
        <w:rPr>
          <w:rFonts w:ascii="Biome" w:hAnsi="Biome" w:cs="Biome"/>
          <w:sz w:val="40"/>
          <w:szCs w:val="40"/>
        </w:rPr>
      </w:pPr>
      <w:r>
        <w:rPr>
          <w:rFonts w:ascii="Biome" w:hAnsi="Biome" w:cs="Biome"/>
          <w:sz w:val="40"/>
          <w:szCs w:val="40"/>
        </w:rPr>
        <w:t xml:space="preserve">“ </w:t>
      </w:r>
      <w:r w:rsidRPr="001B13F0">
        <w:rPr>
          <w:rFonts w:ascii="Biome" w:hAnsi="Biome" w:cs="Biome"/>
          <w:sz w:val="40"/>
          <w:szCs w:val="40"/>
        </w:rPr>
        <w:t xml:space="preserve">Successfully exploited </w:t>
      </w:r>
      <w:r>
        <w:rPr>
          <w:rFonts w:ascii="Biome" w:hAnsi="Biome" w:cs="Biome"/>
          <w:sz w:val="40"/>
          <w:szCs w:val="40"/>
        </w:rPr>
        <w:t>TELNET</w:t>
      </w:r>
      <w:r w:rsidR="007409E7">
        <w:rPr>
          <w:rFonts w:ascii="Biome" w:hAnsi="Biome" w:cs="Biome"/>
          <w:sz w:val="40"/>
          <w:szCs w:val="40"/>
        </w:rPr>
        <w:t xml:space="preserve"> </w:t>
      </w:r>
      <w:r w:rsidRPr="001B13F0">
        <w:rPr>
          <w:rFonts w:ascii="Biome" w:hAnsi="Biome" w:cs="Biome"/>
          <w:sz w:val="40"/>
          <w:szCs w:val="40"/>
        </w:rPr>
        <w:t>Port</w:t>
      </w:r>
      <w:r>
        <w:rPr>
          <w:rFonts w:ascii="Biome" w:hAnsi="Biome" w:cs="Biome"/>
          <w:sz w:val="40"/>
          <w:szCs w:val="40"/>
        </w:rPr>
        <w:t xml:space="preserve"> ”</w:t>
      </w:r>
    </w:p>
    <w:p w14:paraId="1864C250" w14:textId="77777777" w:rsidR="00470D8B" w:rsidRDefault="00470D8B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000C629" w14:textId="0CD41284" w:rsidR="00FB241C" w:rsidRDefault="00EC55D5">
      <w:pPr>
        <w:rPr>
          <w:rFonts w:ascii="Candara" w:hAnsi="Candara"/>
          <w:b/>
          <w:bCs/>
          <w:sz w:val="40"/>
          <w:szCs w:val="40"/>
          <w:u w:val="single"/>
        </w:rPr>
      </w:pPr>
      <w:r>
        <w:rPr>
          <w:rFonts w:ascii="Candara" w:hAnsi="Candara"/>
          <w:b/>
          <w:bCs/>
          <w:sz w:val="40"/>
          <w:szCs w:val="40"/>
          <w:u w:val="single"/>
        </w:rPr>
        <w:br w:type="page"/>
      </w:r>
    </w:p>
    <w:p w14:paraId="649B4F81" w14:textId="33E4D50E" w:rsidR="0048120C" w:rsidRDefault="00042BC5" w:rsidP="005B5352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042BC5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B)FTP</w:t>
      </w:r>
    </w:p>
    <w:p w14:paraId="217607E6" w14:textId="4819C82A" w:rsidR="00042BC5" w:rsidRDefault="00042BC5" w:rsidP="005B5352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2020C349" w14:textId="4F3EEE6A" w:rsidR="00042BC5" w:rsidRDefault="00042BC5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042BC5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319E032E" wp14:editId="17BD2B9D">
            <wp:extent cx="6858000" cy="2567305"/>
            <wp:effectExtent l="0" t="0" r="0" b="444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442E" w14:textId="63C7521F" w:rsidR="00042BC5" w:rsidRDefault="00042BC5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70A66AE4" w14:textId="08F7B9E5" w:rsidR="00042BC5" w:rsidRDefault="0009233F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09233F">
        <w:rPr>
          <w:rFonts w:ascii="Candara" w:hAnsi="Candara"/>
          <w:b/>
          <w:bCs/>
          <w:sz w:val="40"/>
          <w:szCs w:val="40"/>
          <w:u w:val="single"/>
        </w:rPr>
        <w:t xml:space="preserve">ftp </w:t>
      </w:r>
      <w:r>
        <w:rPr>
          <w:rFonts w:ascii="Candara" w:hAnsi="Candara"/>
          <w:b/>
          <w:bCs/>
          <w:sz w:val="40"/>
          <w:szCs w:val="40"/>
          <w:u w:val="single"/>
        </w:rPr>
        <w:t xml:space="preserve">port </w:t>
      </w:r>
      <w:r w:rsidRPr="0009233F">
        <w:rPr>
          <w:rFonts w:ascii="Candara" w:hAnsi="Candara"/>
          <w:b/>
          <w:bCs/>
          <w:sz w:val="40"/>
          <w:szCs w:val="40"/>
          <w:u w:val="single"/>
        </w:rPr>
        <w:t>exploit:</w:t>
      </w:r>
    </w:p>
    <w:p w14:paraId="39557C4D" w14:textId="1F8E72E3" w:rsidR="0009233F" w:rsidRDefault="0009233F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6DA2AEF" w14:textId="7AB757AE" w:rsidR="0009233F" w:rsidRDefault="0009233F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09233F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112F5381" wp14:editId="3824E6CF">
            <wp:extent cx="6858000" cy="35820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AF29" w14:textId="3D7F1321" w:rsidR="0009233F" w:rsidRDefault="0009233F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F0DB992" w14:textId="5C94F50C" w:rsidR="0009233F" w:rsidRDefault="0009233F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7EB3D333" w14:textId="240D58EF" w:rsidR="00BE2DE0" w:rsidRPr="00BE2DE0" w:rsidRDefault="00BE2DE0" w:rsidP="005B5352">
      <w:pPr>
        <w:rPr>
          <w:rFonts w:ascii="Candara" w:hAnsi="Candara"/>
          <w:b/>
          <w:bCs/>
          <w:sz w:val="40"/>
          <w:szCs w:val="40"/>
        </w:rPr>
      </w:pPr>
      <w:r w:rsidRPr="00BE2DE0">
        <w:rPr>
          <w:rFonts w:ascii="Candara" w:hAnsi="Candara"/>
          <w:b/>
          <w:bCs/>
          <w:sz w:val="40"/>
          <w:szCs w:val="40"/>
        </w:rPr>
        <w:lastRenderedPageBreak/>
        <w:t xml:space="preserve">Now, I have access to the </w:t>
      </w:r>
      <w:r w:rsidR="00EA1B7A" w:rsidRPr="00BE2DE0">
        <w:rPr>
          <w:rFonts w:ascii="Candara" w:hAnsi="Candara"/>
          <w:b/>
          <w:bCs/>
          <w:sz w:val="40"/>
          <w:szCs w:val="40"/>
        </w:rPr>
        <w:t>Metasploit</w:t>
      </w:r>
    </w:p>
    <w:p w14:paraId="2C965B14" w14:textId="77777777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989B37C" w14:textId="53BA492E" w:rsidR="0009233F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BE2DE0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31603E60" wp14:editId="0708F460">
            <wp:extent cx="6858000" cy="355282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280" w14:textId="78C4BFF2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F0490A4" w14:textId="76F97779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  <w:r w:rsidRPr="00BE2DE0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6FACCEC6" wp14:editId="06C60D50">
            <wp:extent cx="6858000" cy="2914650"/>
            <wp:effectExtent l="0" t="0" r="0" b="0"/>
            <wp:docPr id="15" name="Picture 15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ark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4CC0" w14:textId="0BE25E1B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640E73C" w14:textId="02F3AFD5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9AD3959" w14:textId="657DE34C" w:rsidR="00BE2DE0" w:rsidRDefault="00BE2DE0" w:rsidP="005B535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985D4E5" w14:textId="4B1EA199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  <w:r w:rsidRPr="00BE2DE0">
        <w:rPr>
          <w:rFonts w:ascii="Candara" w:hAnsi="Candara"/>
          <w:b/>
          <w:bCs/>
          <w:sz w:val="40"/>
          <w:szCs w:val="40"/>
        </w:rPr>
        <w:lastRenderedPageBreak/>
        <w:t xml:space="preserve">Changes made in </w:t>
      </w:r>
      <w:r w:rsidR="00EA1B7A">
        <w:rPr>
          <w:rFonts w:ascii="Candara" w:hAnsi="Candara"/>
          <w:b/>
          <w:bCs/>
          <w:sz w:val="40"/>
          <w:szCs w:val="40"/>
        </w:rPr>
        <w:t>M</w:t>
      </w:r>
      <w:r w:rsidRPr="00BE2DE0">
        <w:rPr>
          <w:rFonts w:ascii="Candara" w:hAnsi="Candara"/>
          <w:b/>
          <w:bCs/>
          <w:sz w:val="40"/>
          <w:szCs w:val="40"/>
        </w:rPr>
        <w:t>etasploit</w:t>
      </w:r>
    </w:p>
    <w:p w14:paraId="029476B1" w14:textId="149A092B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745E782F" w14:textId="42BD888F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  <w:r w:rsidRPr="00BE2DE0">
        <w:rPr>
          <w:rFonts w:ascii="Candara" w:hAnsi="Candara"/>
          <w:b/>
          <w:bCs/>
          <w:noProof/>
          <w:sz w:val="40"/>
          <w:szCs w:val="40"/>
        </w:rPr>
        <w:drawing>
          <wp:inline distT="0" distB="0" distL="0" distR="0" wp14:anchorId="19EB651F" wp14:editId="58049463">
            <wp:extent cx="6876117" cy="4686300"/>
            <wp:effectExtent l="0" t="0" r="127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93241" cy="46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B3AE" w14:textId="7F02AB94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247D428E" w14:textId="746F09BD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5BB9335D" w14:textId="14425165" w:rsidR="00E274CC" w:rsidRPr="001B13F0" w:rsidRDefault="00E274CC" w:rsidP="00E274CC">
      <w:pPr>
        <w:jc w:val="center"/>
        <w:rPr>
          <w:rFonts w:ascii="Biome" w:hAnsi="Biome" w:cs="Biome"/>
          <w:sz w:val="40"/>
          <w:szCs w:val="40"/>
        </w:rPr>
      </w:pPr>
      <w:r>
        <w:rPr>
          <w:rFonts w:ascii="Biome" w:hAnsi="Biome" w:cs="Biome"/>
          <w:sz w:val="40"/>
          <w:szCs w:val="40"/>
        </w:rPr>
        <w:t xml:space="preserve">“ </w:t>
      </w:r>
      <w:r w:rsidRPr="001B13F0">
        <w:rPr>
          <w:rFonts w:ascii="Biome" w:hAnsi="Biome" w:cs="Biome"/>
          <w:sz w:val="40"/>
          <w:szCs w:val="40"/>
        </w:rPr>
        <w:t xml:space="preserve">Successfully exploited </w:t>
      </w:r>
      <w:r>
        <w:rPr>
          <w:rFonts w:ascii="Biome" w:hAnsi="Biome" w:cs="Biome"/>
          <w:sz w:val="40"/>
          <w:szCs w:val="40"/>
        </w:rPr>
        <w:t>FTP</w:t>
      </w:r>
      <w:r w:rsidRPr="001B13F0">
        <w:rPr>
          <w:rFonts w:ascii="Biome" w:hAnsi="Biome" w:cs="Biome"/>
          <w:sz w:val="40"/>
          <w:szCs w:val="40"/>
        </w:rPr>
        <w:t xml:space="preserve"> Port</w:t>
      </w:r>
      <w:r>
        <w:rPr>
          <w:rFonts w:ascii="Biome" w:hAnsi="Biome" w:cs="Biome"/>
          <w:sz w:val="40"/>
          <w:szCs w:val="40"/>
        </w:rPr>
        <w:t xml:space="preserve"> ”</w:t>
      </w:r>
    </w:p>
    <w:p w14:paraId="62D594CA" w14:textId="36B9F069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1648BC9F" w14:textId="7F78D662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59C55766" w14:textId="02B6D02E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3A5D2C4F" w14:textId="2379A400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0C95618E" w14:textId="59CC37FC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0A8CAF9E" w14:textId="5239F78B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14DA83B6" w14:textId="1DFBAC65" w:rsidR="00BE2DE0" w:rsidRDefault="00BE2DE0" w:rsidP="005B5352">
      <w:pPr>
        <w:rPr>
          <w:rFonts w:ascii="Candara" w:hAnsi="Candara"/>
          <w:b/>
          <w:bCs/>
          <w:sz w:val="40"/>
          <w:szCs w:val="40"/>
        </w:rPr>
      </w:pPr>
    </w:p>
    <w:p w14:paraId="28F36804" w14:textId="0FEB82E4" w:rsidR="00BE2DE0" w:rsidRDefault="00EA1B7A" w:rsidP="005B5352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042BC5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C)SSH</w:t>
      </w:r>
    </w:p>
    <w:p w14:paraId="59091D06" w14:textId="4DAB51DC" w:rsidR="00EA1B7A" w:rsidRDefault="00EA1B7A" w:rsidP="005B5352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4070473A" w14:textId="41CB16CA" w:rsidR="00EA1B7A" w:rsidRDefault="00EA1B7A" w:rsidP="005B5352">
      <w:pPr>
        <w:rPr>
          <w:rFonts w:ascii="Candara" w:hAnsi="Candara"/>
          <w:b/>
          <w:bCs/>
          <w:sz w:val="40"/>
          <w:szCs w:val="40"/>
        </w:rPr>
      </w:pPr>
      <w:r w:rsidRPr="00EA1B7A">
        <w:rPr>
          <w:rFonts w:ascii="Candara" w:hAnsi="Candara"/>
          <w:b/>
          <w:bCs/>
          <w:noProof/>
          <w:sz w:val="40"/>
          <w:szCs w:val="40"/>
        </w:rPr>
        <w:drawing>
          <wp:inline distT="0" distB="0" distL="0" distR="0" wp14:anchorId="4DD9E37B" wp14:editId="4D1FF2A3">
            <wp:extent cx="6858000" cy="47910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0BC4" w14:textId="7C801441" w:rsidR="00EA1B7A" w:rsidRDefault="00EA1B7A" w:rsidP="005B5352">
      <w:pPr>
        <w:rPr>
          <w:rFonts w:ascii="Candara" w:hAnsi="Candara"/>
          <w:b/>
          <w:bCs/>
          <w:sz w:val="40"/>
          <w:szCs w:val="40"/>
        </w:rPr>
      </w:pPr>
    </w:p>
    <w:p w14:paraId="0330140C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09B2842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B903162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08D6D98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E612C7E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28BE961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4187585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22B3A70D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4C4A939A" w14:textId="77777777" w:rsidR="0025469A" w:rsidRDefault="0025469A" w:rsidP="003D3960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15394E63" w14:textId="7EC7A67A" w:rsidR="003D3960" w:rsidRDefault="003D3960" w:rsidP="003D3960">
      <w:pPr>
        <w:rPr>
          <w:rFonts w:ascii="Candara" w:hAnsi="Candara"/>
          <w:b/>
          <w:bCs/>
          <w:sz w:val="40"/>
          <w:szCs w:val="40"/>
          <w:u w:val="single"/>
        </w:rPr>
      </w:pPr>
      <w:proofErr w:type="spellStart"/>
      <w:r>
        <w:rPr>
          <w:rFonts w:ascii="Candara" w:hAnsi="Candara"/>
          <w:b/>
          <w:bCs/>
          <w:sz w:val="40"/>
          <w:szCs w:val="40"/>
          <w:u w:val="single"/>
        </w:rPr>
        <w:lastRenderedPageBreak/>
        <w:t>ssh</w:t>
      </w:r>
      <w:proofErr w:type="spellEnd"/>
      <w:r w:rsidRPr="0009233F">
        <w:rPr>
          <w:rFonts w:ascii="Candara" w:hAnsi="Candara"/>
          <w:b/>
          <w:bCs/>
          <w:sz w:val="40"/>
          <w:szCs w:val="40"/>
          <w:u w:val="single"/>
        </w:rPr>
        <w:t xml:space="preserve"> </w:t>
      </w:r>
      <w:r>
        <w:rPr>
          <w:rFonts w:ascii="Candara" w:hAnsi="Candara"/>
          <w:b/>
          <w:bCs/>
          <w:sz w:val="40"/>
          <w:szCs w:val="40"/>
          <w:u w:val="single"/>
        </w:rPr>
        <w:t xml:space="preserve">port </w:t>
      </w:r>
      <w:r w:rsidRPr="0009233F">
        <w:rPr>
          <w:rFonts w:ascii="Candara" w:hAnsi="Candara"/>
          <w:b/>
          <w:bCs/>
          <w:sz w:val="40"/>
          <w:szCs w:val="40"/>
          <w:u w:val="single"/>
        </w:rPr>
        <w:t>exploit:</w:t>
      </w:r>
    </w:p>
    <w:p w14:paraId="5895F993" w14:textId="11810219" w:rsidR="00EA1B7A" w:rsidRDefault="00EA1B7A" w:rsidP="005B5352">
      <w:pPr>
        <w:rPr>
          <w:rFonts w:ascii="Candara" w:hAnsi="Candara"/>
          <w:b/>
          <w:bCs/>
          <w:sz w:val="40"/>
          <w:szCs w:val="40"/>
        </w:rPr>
      </w:pPr>
    </w:p>
    <w:p w14:paraId="1D3A2272" w14:textId="43206C41" w:rsidR="003D3960" w:rsidRDefault="0025469A" w:rsidP="005B5352">
      <w:pPr>
        <w:rPr>
          <w:rFonts w:ascii="Candara" w:hAnsi="Candara"/>
          <w:b/>
          <w:bCs/>
          <w:sz w:val="40"/>
          <w:szCs w:val="40"/>
        </w:rPr>
      </w:pPr>
      <w:r w:rsidRPr="0025469A">
        <w:rPr>
          <w:rFonts w:ascii="Candara" w:hAnsi="Candara"/>
          <w:b/>
          <w:bCs/>
          <w:noProof/>
          <w:sz w:val="40"/>
          <w:szCs w:val="40"/>
        </w:rPr>
        <w:drawing>
          <wp:inline distT="0" distB="0" distL="0" distR="0" wp14:anchorId="3981FF1C" wp14:editId="2724A025">
            <wp:extent cx="6858000" cy="440055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06" w14:textId="24597838" w:rsidR="0025469A" w:rsidRDefault="0025469A" w:rsidP="005B5352">
      <w:pPr>
        <w:rPr>
          <w:rFonts w:ascii="Candara" w:hAnsi="Candara"/>
          <w:b/>
          <w:bCs/>
          <w:sz w:val="40"/>
          <w:szCs w:val="40"/>
        </w:rPr>
      </w:pPr>
    </w:p>
    <w:p w14:paraId="1765C8B3" w14:textId="77777777" w:rsidR="00061E68" w:rsidRDefault="00061E68" w:rsidP="005B5352">
      <w:pPr>
        <w:rPr>
          <w:rFonts w:ascii="Candara" w:hAnsi="Candara"/>
          <w:b/>
          <w:bCs/>
          <w:sz w:val="40"/>
          <w:szCs w:val="40"/>
        </w:rPr>
      </w:pPr>
    </w:p>
    <w:p w14:paraId="7AB77247" w14:textId="68EDCA93" w:rsidR="0025469A" w:rsidRDefault="00061E68" w:rsidP="005B5352">
      <w:pPr>
        <w:rPr>
          <w:rFonts w:ascii="Candara" w:hAnsi="Candara"/>
          <w:b/>
          <w:bCs/>
          <w:sz w:val="40"/>
          <w:szCs w:val="40"/>
        </w:rPr>
      </w:pPr>
      <w:r w:rsidRPr="00061E68">
        <w:rPr>
          <w:rFonts w:ascii="Candara" w:hAnsi="Candara"/>
          <w:b/>
          <w:bCs/>
          <w:noProof/>
          <w:sz w:val="40"/>
          <w:szCs w:val="40"/>
        </w:rPr>
        <w:drawing>
          <wp:inline distT="0" distB="0" distL="0" distR="0" wp14:anchorId="7619E2BF" wp14:editId="70AC7D8D">
            <wp:extent cx="6858000" cy="2306231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80451" cy="23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5407" w14:textId="4D81563A" w:rsidR="005E7EE2" w:rsidRDefault="005E7EE2" w:rsidP="005B5352">
      <w:pPr>
        <w:rPr>
          <w:rFonts w:ascii="Candara" w:hAnsi="Candara"/>
          <w:b/>
          <w:bCs/>
          <w:sz w:val="40"/>
          <w:szCs w:val="40"/>
        </w:rPr>
      </w:pPr>
    </w:p>
    <w:p w14:paraId="668CC3D2" w14:textId="68E0DB6B" w:rsidR="005E7EE2" w:rsidRDefault="005E7EE2" w:rsidP="005E7EE2">
      <w:pPr>
        <w:rPr>
          <w:rFonts w:ascii="Candara" w:hAnsi="Candara"/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9A615A" w14:paraId="7AD07DD4" w14:textId="77777777" w:rsidTr="009A615A">
        <w:trPr>
          <w:trHeight w:val="3960"/>
        </w:trPr>
        <w:tc>
          <w:tcPr>
            <w:tcW w:w="5395" w:type="dxa"/>
          </w:tcPr>
          <w:p w14:paraId="07EDBE79" w14:textId="77777777" w:rsidR="009A615A" w:rsidRDefault="009A615A" w:rsidP="005E7EE2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lastRenderedPageBreak/>
              <w:t>usernames.txt</w:t>
            </w:r>
          </w:p>
          <w:p w14:paraId="3360803C" w14:textId="77777777" w:rsidR="009A615A" w:rsidRDefault="009A615A" w:rsidP="005E7EE2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</w:p>
          <w:p w14:paraId="48E4D196" w14:textId="77777777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root</w:t>
            </w:r>
          </w:p>
          <w:p w14:paraId="0D494A07" w14:textId="296F1A6A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system</w:t>
            </w:r>
          </w:p>
          <w:p w14:paraId="4FA99C8C" w14:textId="26551C71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msfadmin</w:t>
            </w:r>
            <w:proofErr w:type="spellEnd"/>
          </w:p>
          <w:p w14:paraId="38E794EE" w14:textId="2A30DCEA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msconsole</w:t>
            </w:r>
            <w:proofErr w:type="spellEnd"/>
          </w:p>
          <w:p w14:paraId="274941C8" w14:textId="2F97C9E3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user1</w:t>
            </w:r>
          </w:p>
          <w:p w14:paraId="406D6EE5" w14:textId="6D28CAE0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admin</w:t>
            </w:r>
          </w:p>
          <w:p w14:paraId="41442DD8" w14:textId="50FBE32B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meta</w:t>
            </w:r>
          </w:p>
          <w:p w14:paraId="6551E94F" w14:textId="7B34CB19" w:rsidR="009A615A" w:rsidRPr="009A615A" w:rsidRDefault="009A615A" w:rsidP="005E7EE2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</w:p>
        </w:tc>
        <w:tc>
          <w:tcPr>
            <w:tcW w:w="5395" w:type="dxa"/>
          </w:tcPr>
          <w:p w14:paraId="396BDC99" w14:textId="77777777" w:rsidR="009A615A" w:rsidRDefault="009A615A" w:rsidP="005E7EE2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t>p</w:t>
            </w:r>
            <w:r w:rsidRPr="009A615A"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  <w:t>asswords.txt</w:t>
            </w:r>
          </w:p>
          <w:p w14:paraId="53658CA4" w14:textId="77777777" w:rsid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</w:p>
          <w:p w14:paraId="3189F2CA" w14:textId="655D9D39" w:rsidR="009A615A" w:rsidRPr="009A615A" w:rsidRDefault="009A615A" w:rsidP="009A615A">
            <w:pPr>
              <w:rPr>
                <w:rFonts w:ascii="Source Sans Pro" w:hAnsi="Source Sans Pro"/>
                <w:sz w:val="32"/>
                <w:szCs w:val="32"/>
              </w:rPr>
            </w:pPr>
            <w:r w:rsidRPr="009A615A">
              <w:rPr>
                <w:rFonts w:ascii="Source Sans Pro" w:hAnsi="Source Sans Pro"/>
                <w:sz w:val="32"/>
                <w:szCs w:val="32"/>
              </w:rPr>
              <w:t>12345678</w:t>
            </w:r>
          </w:p>
          <w:p w14:paraId="1433F239" w14:textId="16277E36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root</w:t>
            </w:r>
          </w:p>
          <w:p w14:paraId="27E02915" w14:textId="04219717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system</w:t>
            </w:r>
            <w:r w:rsidRPr="009A615A">
              <w:rPr>
                <w:rFonts w:ascii="Source Sans Pro" w:hAnsi="Source Sans Pro"/>
                <w:sz w:val="32"/>
                <w:szCs w:val="32"/>
              </w:rPr>
              <w:t>123456</w:t>
            </w:r>
          </w:p>
          <w:p w14:paraId="5D94E331" w14:textId="17AE0D0C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proofErr w:type="spellStart"/>
            <w:r w:rsidRPr="009A615A">
              <w:rPr>
                <w:rFonts w:ascii="Candara" w:hAnsi="Candara"/>
                <w:sz w:val="32"/>
                <w:szCs w:val="32"/>
              </w:rPr>
              <w:t>msfadmin</w:t>
            </w:r>
            <w:proofErr w:type="spellEnd"/>
          </w:p>
          <w:p w14:paraId="33DCC377" w14:textId="0B3747F9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admin</w:t>
            </w:r>
          </w:p>
          <w:p w14:paraId="37437EF4" w14:textId="62D0E14A" w:rsidR="009A615A" w:rsidRPr="009A615A" w:rsidRDefault="009A615A" w:rsidP="009A615A">
            <w:pPr>
              <w:rPr>
                <w:rFonts w:ascii="Candara" w:hAnsi="Candara"/>
                <w:sz w:val="32"/>
                <w:szCs w:val="32"/>
              </w:rPr>
            </w:pPr>
            <w:r w:rsidRPr="009A615A">
              <w:rPr>
                <w:rFonts w:ascii="Candara" w:hAnsi="Candara"/>
                <w:sz w:val="32"/>
                <w:szCs w:val="32"/>
              </w:rPr>
              <w:t>password</w:t>
            </w:r>
          </w:p>
          <w:p w14:paraId="12705744" w14:textId="50F1BFF3" w:rsidR="009A615A" w:rsidRPr="009A615A" w:rsidRDefault="009A615A" w:rsidP="009A615A">
            <w:pPr>
              <w:rPr>
                <w:rFonts w:ascii="Candara" w:hAnsi="Candar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Candara" w:hAnsi="Candara"/>
                <w:sz w:val="32"/>
                <w:szCs w:val="32"/>
              </w:rPr>
              <w:t>q</w:t>
            </w:r>
            <w:r w:rsidRPr="009A615A">
              <w:rPr>
                <w:rFonts w:ascii="Candara" w:hAnsi="Candara"/>
                <w:sz w:val="32"/>
                <w:szCs w:val="32"/>
              </w:rPr>
              <w:t>wert</w:t>
            </w:r>
            <w:r w:rsidRPr="009A615A">
              <w:rPr>
                <w:rFonts w:ascii="Source Sans Pro" w:hAnsi="Source Sans Pro"/>
                <w:sz w:val="32"/>
                <w:szCs w:val="32"/>
              </w:rPr>
              <w:t>4567</w:t>
            </w:r>
          </w:p>
        </w:tc>
      </w:tr>
    </w:tbl>
    <w:p w14:paraId="154E947B" w14:textId="10343514" w:rsidR="0055720B" w:rsidRDefault="0055720B" w:rsidP="005E7EE2">
      <w:pPr>
        <w:rPr>
          <w:rFonts w:ascii="Candara" w:hAnsi="Candara"/>
          <w:sz w:val="32"/>
          <w:szCs w:val="32"/>
        </w:rPr>
      </w:pPr>
    </w:p>
    <w:p w14:paraId="3DE50D4B" w14:textId="74F103D3" w:rsidR="00F26095" w:rsidRDefault="00B51B56" w:rsidP="005E7EE2">
      <w:pPr>
        <w:rPr>
          <w:rFonts w:ascii="Candara" w:hAnsi="Candara"/>
          <w:sz w:val="32"/>
          <w:szCs w:val="32"/>
        </w:rPr>
      </w:pPr>
      <w:r w:rsidRPr="00B51B56">
        <w:rPr>
          <w:rFonts w:ascii="Candara" w:hAnsi="Candara"/>
          <w:noProof/>
          <w:sz w:val="32"/>
          <w:szCs w:val="32"/>
        </w:rPr>
        <w:drawing>
          <wp:inline distT="0" distB="0" distL="0" distR="0" wp14:anchorId="5D2CAB97" wp14:editId="5A65426B">
            <wp:extent cx="6858000" cy="436435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B466" w14:textId="2E5A7F1A" w:rsidR="00F74FFF" w:rsidRDefault="00F74FFF" w:rsidP="005E7EE2">
      <w:pPr>
        <w:rPr>
          <w:rFonts w:ascii="Candara" w:hAnsi="Candara"/>
          <w:sz w:val="32"/>
          <w:szCs w:val="32"/>
        </w:rPr>
      </w:pPr>
    </w:p>
    <w:p w14:paraId="60CADE50" w14:textId="05F06D14" w:rsidR="00F74FFF" w:rsidRDefault="00B51B56" w:rsidP="005E7EE2">
      <w:pPr>
        <w:rPr>
          <w:rFonts w:ascii="Candara" w:hAnsi="Candara"/>
          <w:sz w:val="32"/>
          <w:szCs w:val="32"/>
        </w:rPr>
      </w:pPr>
      <w:r w:rsidRPr="00B51B56">
        <w:rPr>
          <w:rFonts w:ascii="Candara" w:hAnsi="Candara"/>
          <w:b/>
          <w:bCs/>
          <w:sz w:val="32"/>
          <w:szCs w:val="32"/>
        </w:rPr>
        <w:t>Username</w:t>
      </w:r>
      <w:r>
        <w:rPr>
          <w:rFonts w:ascii="Candara" w:hAnsi="Candara"/>
          <w:sz w:val="32"/>
          <w:szCs w:val="32"/>
        </w:rPr>
        <w:t xml:space="preserve">: </w:t>
      </w:r>
      <w:proofErr w:type="spellStart"/>
      <w:r>
        <w:rPr>
          <w:rFonts w:ascii="Candara" w:hAnsi="Candara"/>
          <w:sz w:val="32"/>
          <w:szCs w:val="32"/>
        </w:rPr>
        <w:t>msfadmin</w:t>
      </w:r>
      <w:proofErr w:type="spellEnd"/>
    </w:p>
    <w:p w14:paraId="0B1330FD" w14:textId="46CA25C9" w:rsidR="00F74FFF" w:rsidRDefault="00B51B56" w:rsidP="005E7EE2">
      <w:pPr>
        <w:rPr>
          <w:rFonts w:ascii="Candara" w:hAnsi="Candara"/>
          <w:sz w:val="32"/>
          <w:szCs w:val="32"/>
        </w:rPr>
      </w:pPr>
      <w:r w:rsidRPr="00B51B56">
        <w:rPr>
          <w:rFonts w:ascii="Candara" w:hAnsi="Candara"/>
          <w:b/>
          <w:bCs/>
          <w:sz w:val="32"/>
          <w:szCs w:val="32"/>
        </w:rPr>
        <w:t>Password</w:t>
      </w:r>
      <w:r>
        <w:rPr>
          <w:rFonts w:ascii="Candara" w:hAnsi="Candara"/>
          <w:sz w:val="32"/>
          <w:szCs w:val="32"/>
        </w:rPr>
        <w:t xml:space="preserve">: </w:t>
      </w:r>
      <w:proofErr w:type="spellStart"/>
      <w:r>
        <w:rPr>
          <w:rFonts w:ascii="Candara" w:hAnsi="Candara"/>
          <w:sz w:val="32"/>
          <w:szCs w:val="32"/>
        </w:rPr>
        <w:t>msfadmin</w:t>
      </w:r>
      <w:proofErr w:type="spellEnd"/>
    </w:p>
    <w:p w14:paraId="38B1D52D" w14:textId="77777777" w:rsidR="00B51B56" w:rsidRDefault="00B51B56" w:rsidP="005E7EE2">
      <w:pPr>
        <w:rPr>
          <w:rFonts w:ascii="Candara" w:hAnsi="Candara"/>
          <w:b/>
          <w:bCs/>
          <w:sz w:val="40"/>
          <w:szCs w:val="40"/>
        </w:rPr>
      </w:pPr>
    </w:p>
    <w:p w14:paraId="2D55D4BD" w14:textId="79B1E52C" w:rsidR="00F74FFF" w:rsidRDefault="001B13F0" w:rsidP="005E7EE2">
      <w:pPr>
        <w:rPr>
          <w:rFonts w:ascii="Candara" w:hAnsi="Candara"/>
          <w:b/>
          <w:bCs/>
          <w:sz w:val="40"/>
          <w:szCs w:val="40"/>
        </w:rPr>
      </w:pPr>
      <w:r w:rsidRPr="001B13F0">
        <w:rPr>
          <w:rFonts w:ascii="Candara" w:hAnsi="Candara"/>
          <w:b/>
          <w:bCs/>
          <w:sz w:val="40"/>
          <w:szCs w:val="40"/>
        </w:rPr>
        <w:lastRenderedPageBreak/>
        <w:t>Now, I have access to Metasploit</w:t>
      </w:r>
    </w:p>
    <w:p w14:paraId="6B31EFA9" w14:textId="75C40D45" w:rsidR="001B13F0" w:rsidRDefault="001B13F0" w:rsidP="005E7EE2">
      <w:pPr>
        <w:rPr>
          <w:rFonts w:ascii="Candara" w:hAnsi="Candara"/>
          <w:b/>
          <w:bCs/>
          <w:sz w:val="40"/>
          <w:szCs w:val="40"/>
        </w:rPr>
      </w:pPr>
    </w:p>
    <w:p w14:paraId="7D3DF90A" w14:textId="5427842D" w:rsidR="001B13F0" w:rsidRDefault="001B13F0" w:rsidP="005E7EE2">
      <w:pPr>
        <w:rPr>
          <w:rFonts w:ascii="Candara" w:hAnsi="Candara"/>
          <w:b/>
          <w:bCs/>
          <w:sz w:val="40"/>
          <w:szCs w:val="40"/>
        </w:rPr>
      </w:pPr>
      <w:r w:rsidRPr="001B13F0">
        <w:rPr>
          <w:rFonts w:ascii="Candara" w:hAnsi="Candara"/>
          <w:b/>
          <w:bCs/>
          <w:noProof/>
          <w:sz w:val="40"/>
          <w:szCs w:val="40"/>
        </w:rPr>
        <w:drawing>
          <wp:inline distT="0" distB="0" distL="0" distR="0" wp14:anchorId="58705F91" wp14:editId="00CD0438">
            <wp:extent cx="6810375" cy="4486836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15866" cy="449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6735" w14:textId="77777777" w:rsidR="001B13F0" w:rsidRDefault="001B13F0" w:rsidP="005E7EE2">
      <w:pPr>
        <w:rPr>
          <w:rFonts w:ascii="Candara" w:hAnsi="Candara"/>
          <w:b/>
          <w:bCs/>
          <w:sz w:val="40"/>
          <w:szCs w:val="40"/>
        </w:rPr>
      </w:pPr>
    </w:p>
    <w:p w14:paraId="6D407774" w14:textId="5F5A9F1D" w:rsidR="001B13F0" w:rsidRDefault="001B13F0" w:rsidP="005E7EE2">
      <w:pPr>
        <w:rPr>
          <w:rFonts w:ascii="Candara" w:hAnsi="Candara"/>
          <w:b/>
          <w:bCs/>
          <w:sz w:val="40"/>
          <w:szCs w:val="40"/>
        </w:rPr>
      </w:pPr>
      <w:r>
        <w:rPr>
          <w:rFonts w:ascii="Candara" w:hAnsi="Candara"/>
          <w:b/>
          <w:bCs/>
          <w:sz w:val="40"/>
          <w:szCs w:val="40"/>
        </w:rPr>
        <w:t>&gt;&gt;</w:t>
      </w:r>
      <w:r w:rsidRPr="001B13F0">
        <w:rPr>
          <w:rFonts w:ascii="Source Sans Pro" w:hAnsi="Source Sans Pro"/>
          <w:sz w:val="36"/>
          <w:szCs w:val="36"/>
        </w:rPr>
        <w:t xml:space="preserve">created a directory called </w:t>
      </w:r>
      <w:proofErr w:type="spellStart"/>
      <w:r w:rsidRPr="001B13F0">
        <w:rPr>
          <w:rFonts w:ascii="Source Sans Pro" w:hAnsi="Source Sans Pro"/>
          <w:sz w:val="36"/>
          <w:szCs w:val="36"/>
        </w:rPr>
        <w:t>sshexploit</w:t>
      </w:r>
      <w:proofErr w:type="spellEnd"/>
      <w:r w:rsidR="00B51B56">
        <w:rPr>
          <w:rFonts w:ascii="Source Sans Pro" w:hAnsi="Source Sans Pro"/>
          <w:sz w:val="36"/>
          <w:szCs w:val="36"/>
        </w:rPr>
        <w:t xml:space="preserve"> (through </w:t>
      </w:r>
      <w:proofErr w:type="spellStart"/>
      <w:r w:rsidR="00B51B56">
        <w:rPr>
          <w:rFonts w:ascii="Source Sans Pro" w:hAnsi="Source Sans Pro"/>
          <w:sz w:val="36"/>
          <w:szCs w:val="36"/>
        </w:rPr>
        <w:t>ssh</w:t>
      </w:r>
      <w:proofErr w:type="spellEnd"/>
      <w:r w:rsidR="00B51B56">
        <w:rPr>
          <w:rFonts w:ascii="Source Sans Pro" w:hAnsi="Source Sans Pro"/>
          <w:sz w:val="36"/>
          <w:szCs w:val="36"/>
        </w:rPr>
        <w:t xml:space="preserve"> session)</w:t>
      </w:r>
    </w:p>
    <w:p w14:paraId="146E489D" w14:textId="77777777" w:rsidR="001B13F0" w:rsidRDefault="001B13F0" w:rsidP="005E7EE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18B2A7B" w14:textId="65E46A4D" w:rsidR="001B13F0" w:rsidRDefault="001B13F0" w:rsidP="005E7EE2">
      <w:pPr>
        <w:rPr>
          <w:rFonts w:ascii="Candara" w:hAnsi="Candara"/>
          <w:b/>
          <w:bCs/>
          <w:sz w:val="40"/>
          <w:szCs w:val="40"/>
          <w:u w:val="single"/>
        </w:rPr>
      </w:pPr>
      <w:r w:rsidRPr="001B13F0">
        <w:rPr>
          <w:rFonts w:ascii="Candara" w:hAnsi="Candara"/>
          <w:b/>
          <w:bCs/>
          <w:sz w:val="40"/>
          <w:szCs w:val="40"/>
          <w:u w:val="single"/>
        </w:rPr>
        <w:t>Changes in Metasploit</w:t>
      </w:r>
    </w:p>
    <w:p w14:paraId="3BCB6924" w14:textId="06CEFFD1" w:rsidR="001B13F0" w:rsidRDefault="001B13F0" w:rsidP="005E7EE2">
      <w:pPr>
        <w:rPr>
          <w:rFonts w:ascii="Candara" w:hAnsi="Candara"/>
          <w:b/>
          <w:bCs/>
          <w:sz w:val="40"/>
          <w:szCs w:val="40"/>
          <w:u w:val="single"/>
        </w:rPr>
      </w:pPr>
      <w:r w:rsidRPr="001B13F0">
        <w:rPr>
          <w:rFonts w:ascii="Candara" w:hAnsi="Candara"/>
          <w:b/>
          <w:bCs/>
          <w:noProof/>
          <w:sz w:val="40"/>
          <w:szCs w:val="40"/>
          <w:u w:val="single"/>
        </w:rPr>
        <w:drawing>
          <wp:inline distT="0" distB="0" distL="0" distR="0" wp14:anchorId="324C481F" wp14:editId="44D8EDED">
            <wp:extent cx="6606949" cy="1114425"/>
            <wp:effectExtent l="0" t="0" r="381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12012" cy="11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15C" w14:textId="41AB06F9" w:rsidR="001B13F0" w:rsidRDefault="001B13F0" w:rsidP="005E7EE2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937590B" w14:textId="76559D06" w:rsidR="001B13F0" w:rsidRPr="001B13F0" w:rsidRDefault="001B13F0" w:rsidP="001B13F0">
      <w:pPr>
        <w:jc w:val="center"/>
        <w:rPr>
          <w:rFonts w:ascii="Biome" w:hAnsi="Biome" w:cs="Biome"/>
          <w:sz w:val="40"/>
          <w:szCs w:val="40"/>
        </w:rPr>
      </w:pPr>
      <w:r>
        <w:rPr>
          <w:rFonts w:ascii="Biome" w:hAnsi="Biome" w:cs="Biome"/>
          <w:sz w:val="40"/>
          <w:szCs w:val="40"/>
        </w:rPr>
        <w:t xml:space="preserve">“ </w:t>
      </w:r>
      <w:r w:rsidRPr="001B13F0">
        <w:rPr>
          <w:rFonts w:ascii="Biome" w:hAnsi="Biome" w:cs="Biome"/>
          <w:sz w:val="40"/>
          <w:szCs w:val="40"/>
        </w:rPr>
        <w:t>Successfully exploited SSH Port</w:t>
      </w:r>
      <w:r>
        <w:rPr>
          <w:rFonts w:ascii="Biome" w:hAnsi="Biome" w:cs="Biome"/>
          <w:sz w:val="40"/>
          <w:szCs w:val="40"/>
        </w:rPr>
        <w:t xml:space="preserve"> ”</w:t>
      </w:r>
    </w:p>
    <w:sectPr w:rsidR="001B13F0" w:rsidRPr="001B13F0" w:rsidSect="00425021">
      <w:footerReference w:type="even" r:id="rId35"/>
      <w:footerReference w:type="default" r:id="rId36"/>
      <w:pgSz w:w="12240" w:h="15840" w:code="1"/>
      <w:pgMar w:top="720" w:right="720" w:bottom="720" w:left="720" w:header="709" w:footer="709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15EFA" w14:textId="77777777" w:rsidR="00E93039" w:rsidRDefault="00E93039" w:rsidP="00E74B29">
      <w:r>
        <w:separator/>
      </w:r>
    </w:p>
  </w:endnote>
  <w:endnote w:type="continuationSeparator" w:id="0">
    <w:p w14:paraId="12C032C6" w14:textId="77777777" w:rsidR="00E93039" w:rsidRDefault="00E9303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828A850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ACDC5E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3F3C3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079A17E" w14:textId="77777777" w:rsidTr="006709F1">
      <w:tc>
        <w:tcPr>
          <w:tcW w:w="1079" w:type="dxa"/>
        </w:tcPr>
        <w:p w14:paraId="112B6A65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99D541F" w14:textId="4B61D589" w:rsidR="002E3B17" w:rsidRPr="00874FE7" w:rsidRDefault="002E3B17" w:rsidP="006709F1">
          <w:pPr>
            <w:pStyle w:val="Footer"/>
          </w:pPr>
          <w:r>
            <w:t>PROJECT 3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3B10247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8B12F8B" w14:textId="77777777" w:rsidR="00E74B29" w:rsidRPr="00E74B29" w:rsidRDefault="00E74B29" w:rsidP="006709F1">
          <w:pPr>
            <w:pStyle w:val="Footer"/>
          </w:pPr>
        </w:p>
      </w:tc>
    </w:tr>
  </w:tbl>
  <w:p w14:paraId="453528E1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91868" w14:textId="77777777" w:rsidR="00E93039" w:rsidRDefault="00E93039" w:rsidP="00E74B29">
      <w:r>
        <w:separator/>
      </w:r>
    </w:p>
  </w:footnote>
  <w:footnote w:type="continuationSeparator" w:id="0">
    <w:p w14:paraId="05598D13" w14:textId="77777777" w:rsidR="00E93039" w:rsidRDefault="00E9303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913BAC"/>
    <w:multiLevelType w:val="hybridMultilevel"/>
    <w:tmpl w:val="DA1CE0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F427DB9"/>
    <w:multiLevelType w:val="hybridMultilevel"/>
    <w:tmpl w:val="E0C2FB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DF19D8"/>
    <w:multiLevelType w:val="hybridMultilevel"/>
    <w:tmpl w:val="779C35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71B0A03"/>
    <w:multiLevelType w:val="hybridMultilevel"/>
    <w:tmpl w:val="AD18E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4B1"/>
    <w:rsid w:val="000254BF"/>
    <w:rsid w:val="00042BC5"/>
    <w:rsid w:val="00061E68"/>
    <w:rsid w:val="000777C8"/>
    <w:rsid w:val="00086FA5"/>
    <w:rsid w:val="0009233F"/>
    <w:rsid w:val="000C57B6"/>
    <w:rsid w:val="000E4641"/>
    <w:rsid w:val="000F1B87"/>
    <w:rsid w:val="00127D51"/>
    <w:rsid w:val="00133481"/>
    <w:rsid w:val="00151F66"/>
    <w:rsid w:val="001734B1"/>
    <w:rsid w:val="00177F8D"/>
    <w:rsid w:val="00185F4A"/>
    <w:rsid w:val="001B13F0"/>
    <w:rsid w:val="002317F6"/>
    <w:rsid w:val="0025469A"/>
    <w:rsid w:val="002D2200"/>
    <w:rsid w:val="002E3B17"/>
    <w:rsid w:val="00325758"/>
    <w:rsid w:val="003C3849"/>
    <w:rsid w:val="003D3960"/>
    <w:rsid w:val="0040564B"/>
    <w:rsid w:val="00424951"/>
    <w:rsid w:val="00425021"/>
    <w:rsid w:val="00465317"/>
    <w:rsid w:val="00470D8B"/>
    <w:rsid w:val="0048120C"/>
    <w:rsid w:val="00482BA8"/>
    <w:rsid w:val="004909D9"/>
    <w:rsid w:val="00521481"/>
    <w:rsid w:val="0055720B"/>
    <w:rsid w:val="005A7F51"/>
    <w:rsid w:val="005B5352"/>
    <w:rsid w:val="005C7111"/>
    <w:rsid w:val="005E7EE2"/>
    <w:rsid w:val="00665110"/>
    <w:rsid w:val="006709F1"/>
    <w:rsid w:val="00684181"/>
    <w:rsid w:val="006B27D6"/>
    <w:rsid w:val="006C60E6"/>
    <w:rsid w:val="007409E7"/>
    <w:rsid w:val="007A0678"/>
    <w:rsid w:val="007E0D9E"/>
    <w:rsid w:val="00837914"/>
    <w:rsid w:val="00874FE7"/>
    <w:rsid w:val="00891B8F"/>
    <w:rsid w:val="008D0CF9"/>
    <w:rsid w:val="008E0555"/>
    <w:rsid w:val="00905A2D"/>
    <w:rsid w:val="00952F7D"/>
    <w:rsid w:val="00953DDF"/>
    <w:rsid w:val="0095496A"/>
    <w:rsid w:val="00990C14"/>
    <w:rsid w:val="009A38BA"/>
    <w:rsid w:val="009A615A"/>
    <w:rsid w:val="009D2DFD"/>
    <w:rsid w:val="00B43E11"/>
    <w:rsid w:val="00B51B56"/>
    <w:rsid w:val="00BE2DE0"/>
    <w:rsid w:val="00C41AB8"/>
    <w:rsid w:val="00C755AB"/>
    <w:rsid w:val="00CF111E"/>
    <w:rsid w:val="00CF3DFD"/>
    <w:rsid w:val="00D43125"/>
    <w:rsid w:val="00D43B93"/>
    <w:rsid w:val="00D47F65"/>
    <w:rsid w:val="00D66A3A"/>
    <w:rsid w:val="00DB2E9C"/>
    <w:rsid w:val="00DD3C8A"/>
    <w:rsid w:val="00DF198B"/>
    <w:rsid w:val="00E274CC"/>
    <w:rsid w:val="00E74B29"/>
    <w:rsid w:val="00E86D93"/>
    <w:rsid w:val="00E93039"/>
    <w:rsid w:val="00E94DE4"/>
    <w:rsid w:val="00EA1B7A"/>
    <w:rsid w:val="00EB43EB"/>
    <w:rsid w:val="00EC55D5"/>
    <w:rsid w:val="00F26095"/>
    <w:rsid w:val="00F42D3A"/>
    <w:rsid w:val="00F50791"/>
    <w:rsid w:val="00F7435E"/>
    <w:rsid w:val="00F74FFF"/>
    <w:rsid w:val="00F81ACD"/>
    <w:rsid w:val="00FB241C"/>
    <w:rsid w:val="00FB2F1A"/>
    <w:rsid w:val="00FE4C3D"/>
    <w:rsid w:val="00FE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E066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47F65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Strong">
    <w:name w:val="Strong"/>
    <w:basedOn w:val="DefaultParagraphFont"/>
    <w:uiPriority w:val="22"/>
    <w:qFormat/>
    <w:rsid w:val="001734B1"/>
    <w:rPr>
      <w:b/>
      <w:bCs/>
    </w:rPr>
  </w:style>
  <w:style w:type="paragraph" w:styleId="ListParagraph">
    <w:name w:val="List Paragraph"/>
    <w:basedOn w:val="Normal"/>
    <w:uiPriority w:val="34"/>
    <w:qFormat/>
    <w:rsid w:val="00F81A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48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SHAD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88811DAFEC478F8923513F4D95BE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B2E85-0420-431F-9A5D-D359E137B99A}"/>
      </w:docPartPr>
      <w:docPartBody>
        <w:p w:rsidR="003F1408" w:rsidRDefault="00C97403">
          <w:pPr>
            <w:pStyle w:val="B588811DAFEC478F8923513F4D95BE17"/>
          </w:pPr>
          <w:r w:rsidRPr="00DF198B">
            <w:t>Date</w:t>
          </w:r>
        </w:p>
      </w:docPartBody>
    </w:docPart>
    <w:docPart>
      <w:docPartPr>
        <w:name w:val="101C536C586C46D0A67282D6DD3D3C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772D4-6263-4326-A30A-9B351DAC7010}"/>
      </w:docPartPr>
      <w:docPartBody>
        <w:p w:rsidR="003F1408" w:rsidRDefault="00C97403">
          <w:pPr>
            <w:pStyle w:val="101C536C586C46D0A67282D6DD3D3C6D"/>
          </w:pPr>
          <w:r w:rsidRPr="00DF198B">
            <w:t>Course title</w:t>
          </w:r>
        </w:p>
      </w:docPartBody>
    </w:docPart>
    <w:docPart>
      <w:docPartPr>
        <w:name w:val="A44C1A6A24434A30A0452DC8D78192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3DD49B-B0F8-48A4-8E45-E2BEDD248C67}"/>
      </w:docPartPr>
      <w:docPartBody>
        <w:p w:rsidR="003F1408" w:rsidRDefault="00C97403">
          <w:pPr>
            <w:pStyle w:val="A44C1A6A24434A30A0452DC8D7819204"/>
          </w:pPr>
          <w:r w:rsidRPr="00E74B29">
            <w:t>INSTRUCTIONS</w:t>
          </w:r>
        </w:p>
      </w:docPartBody>
    </w:docPart>
    <w:docPart>
      <w:docPartPr>
        <w:name w:val="125D2EDA02224C44AD22265188107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3826C6-E3C9-4AB9-A517-FCA3BBD1B432}"/>
      </w:docPartPr>
      <w:docPartBody>
        <w:p w:rsidR="003F1408" w:rsidRDefault="00C97403">
          <w:pPr>
            <w:pStyle w:val="125D2EDA02224C44AD22265188107A07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03"/>
    <w:rsid w:val="000279C4"/>
    <w:rsid w:val="00144443"/>
    <w:rsid w:val="001E0FD5"/>
    <w:rsid w:val="003F1408"/>
    <w:rsid w:val="006228DD"/>
    <w:rsid w:val="00673206"/>
    <w:rsid w:val="00A36FE1"/>
    <w:rsid w:val="00AD6063"/>
    <w:rsid w:val="00C97403"/>
    <w:rsid w:val="00CF15F3"/>
    <w:rsid w:val="00E76EC7"/>
    <w:rsid w:val="00EF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88811DAFEC478F8923513F4D95BE17">
    <w:name w:val="B588811DAFEC478F8923513F4D95BE17"/>
  </w:style>
  <w:style w:type="paragraph" w:customStyle="1" w:styleId="101C536C586C46D0A67282D6DD3D3C6D">
    <w:name w:val="101C536C586C46D0A67282D6DD3D3C6D"/>
  </w:style>
  <w:style w:type="paragraph" w:customStyle="1" w:styleId="A44C1A6A24434A30A0452DC8D7819204">
    <w:name w:val="A44C1A6A24434A30A0452DC8D7819204"/>
  </w:style>
  <w:style w:type="paragraph" w:customStyle="1" w:styleId="125D2EDA02224C44AD22265188107A07">
    <w:name w:val="125D2EDA02224C44AD22265188107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8C42553-7684-4360-9E9D-A7D4F874E1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18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2022-03-31T14:53:00Z</dcterms:created>
  <dcterms:modified xsi:type="dcterms:W3CDTF">2022-04-05T17:23:00Z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