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F297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8319A9" wp14:editId="2D7C395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977A6F1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A85C8DE" w14:textId="77777777" w:rsidR="00DF198B" w:rsidRDefault="00DF198B"/>
        </w:tc>
      </w:tr>
      <w:tr w:rsidR="00DF198B" w14:paraId="4B97776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E4C5188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0E08A0D" w14:textId="5C625F9C" w:rsidR="00DF198B" w:rsidRPr="001734B1" w:rsidRDefault="001734B1" w:rsidP="001734B1">
            <w:pPr>
              <w:pStyle w:val="Heading1"/>
              <w:rPr>
                <w:rFonts w:ascii="Source Sans Pro" w:hAnsi="Source Sans Pro"/>
                <w:color w:val="36394D"/>
                <w:sz w:val="44"/>
                <w:szCs w:val="44"/>
                <w:shd w:val="clear" w:color="auto" w:fill="FFFFFF"/>
              </w:rPr>
            </w:pP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I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NFORMATION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G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ATHERING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AND</w:t>
            </w:r>
            <w:r w:rsidRPr="00783B14">
              <w:rPr>
                <w:rFonts w:ascii="Source Sans Pro" w:hAnsi="Source Sans Pro"/>
                <w:b w:val="0"/>
                <w:color w:val="36394D"/>
                <w:sz w:val="44"/>
                <w:szCs w:val="44"/>
                <w:shd w:val="clear" w:color="auto" w:fill="FFFFFF"/>
              </w:rPr>
              <w:t xml:space="preserve"> </w:t>
            </w:r>
            <w:r w:rsidRPr="001734B1"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E</w:t>
            </w:r>
            <w:r>
              <w:rPr>
                <w:rStyle w:val="Strong"/>
                <w:rFonts w:ascii="Source Sans Pro" w:hAnsi="Source Sans Pro"/>
                <w:b/>
                <w:bCs w:val="0"/>
                <w:color w:val="36394D"/>
                <w:sz w:val="44"/>
                <w:szCs w:val="44"/>
                <w:shd w:val="clear" w:color="auto" w:fill="FFFFFF"/>
              </w:rPr>
              <w:t>XPLOITATION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11CDEAE" w14:textId="77777777" w:rsidR="00DF198B" w:rsidRDefault="00DF198B"/>
        </w:tc>
      </w:tr>
      <w:tr w:rsidR="00DF198B" w14:paraId="4D9C716C" w14:textId="77777777" w:rsidTr="00185F4A">
        <w:trPr>
          <w:trHeight w:val="1837"/>
        </w:trPr>
        <w:tc>
          <w:tcPr>
            <w:tcW w:w="1170" w:type="dxa"/>
          </w:tcPr>
          <w:p w14:paraId="0CCC7B1F" w14:textId="77777777" w:rsidR="00DF198B" w:rsidRDefault="00DF198B"/>
        </w:tc>
        <w:tc>
          <w:tcPr>
            <w:tcW w:w="8460" w:type="dxa"/>
            <w:gridSpan w:val="7"/>
          </w:tcPr>
          <w:p w14:paraId="1B9C04E5" w14:textId="77777777" w:rsidR="00DF198B" w:rsidRDefault="00DF198B"/>
        </w:tc>
        <w:tc>
          <w:tcPr>
            <w:tcW w:w="1160" w:type="dxa"/>
          </w:tcPr>
          <w:p w14:paraId="4B74743F" w14:textId="77777777" w:rsidR="00DF198B" w:rsidRDefault="00DF198B"/>
        </w:tc>
      </w:tr>
      <w:tr w:rsidR="00DF198B" w14:paraId="0075D3D6" w14:textId="77777777" w:rsidTr="00185F4A">
        <w:trPr>
          <w:trHeight w:val="929"/>
        </w:trPr>
        <w:tc>
          <w:tcPr>
            <w:tcW w:w="2397" w:type="dxa"/>
            <w:gridSpan w:val="4"/>
          </w:tcPr>
          <w:p w14:paraId="05B8229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413B2F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2C5FC89" w14:textId="77777777" w:rsidR="00DF198B" w:rsidRDefault="00DF198B"/>
        </w:tc>
      </w:tr>
      <w:tr w:rsidR="00DF198B" w14:paraId="6267E7B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34C77D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79E14F7" w14:textId="3B2AA9AF" w:rsidR="00DF198B" w:rsidRPr="00DF198B" w:rsidRDefault="001734B1" w:rsidP="00874FE7">
            <w:pPr>
              <w:pStyle w:val="Heading2"/>
            </w:pPr>
            <w:r>
              <w:t>Sheik Arshad</w:t>
            </w:r>
          </w:p>
        </w:tc>
        <w:tc>
          <w:tcPr>
            <w:tcW w:w="2398" w:type="dxa"/>
            <w:gridSpan w:val="4"/>
          </w:tcPr>
          <w:p w14:paraId="369738B9" w14:textId="77777777" w:rsidR="00DF198B" w:rsidRDefault="00DF198B"/>
        </w:tc>
      </w:tr>
      <w:tr w:rsidR="00DF198B" w14:paraId="5328149E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73282B9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7CDC21A" w14:textId="77777777" w:rsidR="00DF198B" w:rsidRPr="00DF198B" w:rsidRDefault="004224D6" w:rsidP="00874FE7">
            <w:pPr>
              <w:pStyle w:val="Heading3"/>
            </w:pPr>
            <w:sdt>
              <w:sdtPr>
                <w:id w:val="372498715"/>
                <w:placeholder>
                  <w:docPart w:val="B588811DAFEC478F8923513F4D95BE1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Date</w:t>
                </w:r>
              </w:sdtContent>
            </w:sdt>
          </w:p>
          <w:p w14:paraId="2B9C69EA" w14:textId="7CDBB9F2" w:rsidR="00874FE7" w:rsidRPr="001734B1" w:rsidRDefault="00F35630" w:rsidP="001734B1">
            <w:pPr>
              <w:pStyle w:val="Heading3"/>
              <w:rPr>
                <w:rFonts w:ascii="Biome" w:hAnsi="Biome" w:cs="Biome"/>
              </w:rPr>
            </w:pPr>
            <w:r>
              <w:rPr>
                <w:rFonts w:ascii="Biome" w:hAnsi="Biome" w:cs="Biome"/>
              </w:rPr>
              <w:t>02</w:t>
            </w:r>
            <w:r w:rsidR="001734B1">
              <w:rPr>
                <w:rFonts w:ascii="Biome" w:hAnsi="Biome" w:cs="Biome"/>
              </w:rPr>
              <w:t>-</w:t>
            </w:r>
            <w:r w:rsidR="001734B1" w:rsidRPr="008A4B75">
              <w:rPr>
                <w:rFonts w:ascii="Biome" w:hAnsi="Biome" w:cs="Biome"/>
              </w:rPr>
              <w:t>03</w:t>
            </w:r>
            <w:r w:rsidR="001734B1">
              <w:rPr>
                <w:rFonts w:ascii="Biome" w:hAnsi="Biome" w:cs="Biome"/>
              </w:rPr>
              <w:t>-</w:t>
            </w:r>
            <w:r w:rsidR="001734B1" w:rsidRPr="008A4B75">
              <w:rPr>
                <w:rFonts w:ascii="Biome" w:hAnsi="Biome" w:cs="Biome"/>
              </w:rPr>
              <w:t>2022</w:t>
            </w:r>
          </w:p>
          <w:p w14:paraId="2A980343" w14:textId="77777777" w:rsidR="00DF198B" w:rsidRPr="00DF198B" w:rsidRDefault="004224D6" w:rsidP="00874FE7">
            <w:pPr>
              <w:pStyle w:val="Heading3"/>
            </w:pPr>
            <w:sdt>
              <w:sdtPr>
                <w:id w:val="-1740710833"/>
                <w:placeholder>
                  <w:docPart w:val="101C536C586C46D0A67282D6DD3D3C6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1734B1">
                  <w:rPr>
                    <w:u w:val="single"/>
                  </w:rPr>
                  <w:t>Course title</w:t>
                </w:r>
              </w:sdtContent>
            </w:sdt>
          </w:p>
          <w:p w14:paraId="24C1DF3C" w14:textId="38151695" w:rsidR="00DF198B" w:rsidRPr="00DF198B" w:rsidRDefault="001734B1" w:rsidP="001734B1">
            <w:pPr>
              <w:pStyle w:val="Heading3"/>
            </w:pPr>
            <w:r w:rsidRPr="005B23EC">
              <w:t>CS_TALAKUNCHI</w:t>
            </w:r>
          </w:p>
          <w:p w14:paraId="3C9DB59F" w14:textId="0FE5991A" w:rsidR="00DF198B" w:rsidRPr="001734B1" w:rsidRDefault="001734B1" w:rsidP="00874FE7">
            <w:pPr>
              <w:pStyle w:val="Heading3"/>
              <w:rPr>
                <w:rFonts w:ascii="Lucida Sans" w:hAnsi="Lucida Sans" w:cs="Biome"/>
                <w:b/>
                <w:bCs/>
                <w:sz w:val="48"/>
                <w:szCs w:val="48"/>
              </w:rPr>
            </w:pPr>
            <w:r w:rsidRPr="001734B1">
              <w:rPr>
                <w:b/>
                <w:bCs/>
              </w:rPr>
              <w:t xml:space="preserve">PROJECT </w:t>
            </w:r>
            <w:r w:rsidR="00F35630">
              <w:rPr>
                <w:rFonts w:ascii="Lucida Sans" w:hAnsi="Lucida Sans"/>
                <w:b/>
                <w:bCs/>
              </w:rPr>
              <w:t>2</w:t>
            </w:r>
          </w:p>
          <w:p w14:paraId="094D70C7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AEC37DD" w14:textId="77777777" w:rsidR="00DF198B" w:rsidRDefault="00DF198B" w:rsidP="00DF198B">
            <w:pPr>
              <w:jc w:val="center"/>
            </w:pPr>
          </w:p>
        </w:tc>
      </w:tr>
      <w:tr w:rsidR="00DF198B" w14:paraId="24345A2C" w14:textId="77777777" w:rsidTr="00185F4A">
        <w:tc>
          <w:tcPr>
            <w:tcW w:w="2340" w:type="dxa"/>
            <w:gridSpan w:val="3"/>
          </w:tcPr>
          <w:p w14:paraId="43ABCAA3" w14:textId="77777777" w:rsidR="00DF198B" w:rsidRDefault="00DF198B"/>
        </w:tc>
        <w:tc>
          <w:tcPr>
            <w:tcW w:w="6120" w:type="dxa"/>
            <w:gridSpan w:val="3"/>
          </w:tcPr>
          <w:p w14:paraId="3089B5DE" w14:textId="77777777" w:rsidR="00DF198B" w:rsidRDefault="00DF198B"/>
        </w:tc>
        <w:tc>
          <w:tcPr>
            <w:tcW w:w="2330" w:type="dxa"/>
            <w:gridSpan w:val="3"/>
          </w:tcPr>
          <w:p w14:paraId="2E12D9A5" w14:textId="77777777" w:rsidR="00DF198B" w:rsidRDefault="00DF198B"/>
        </w:tc>
      </w:tr>
    </w:tbl>
    <w:p w14:paraId="07740B8D" w14:textId="77777777" w:rsidR="00DF198B" w:rsidRDefault="00DF198B"/>
    <w:p w14:paraId="09EBD13B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1AFCFDD" wp14:editId="20C6194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927D4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6AC51B13" wp14:editId="26AC970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074C984" w14:textId="77777777" w:rsidTr="00185F4A">
        <w:trPr>
          <w:trHeight w:val="1152"/>
        </w:trPr>
        <w:tc>
          <w:tcPr>
            <w:tcW w:w="2158" w:type="dxa"/>
          </w:tcPr>
          <w:p w14:paraId="36C66FF8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5C24506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DEDF68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592D65BB" w14:textId="77777777" w:rsidR="002D2200" w:rsidRDefault="002D2200"/>
        </w:tc>
        <w:tc>
          <w:tcPr>
            <w:tcW w:w="2158" w:type="dxa"/>
          </w:tcPr>
          <w:p w14:paraId="3DA4A5AE" w14:textId="77777777" w:rsidR="002D2200" w:rsidRDefault="002D2200"/>
        </w:tc>
      </w:tr>
      <w:tr w:rsidR="002D2200" w14:paraId="5D0E4F34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B63CDD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EDC280A" w14:textId="77777777" w:rsidR="002D2200" w:rsidRPr="00E74B29" w:rsidRDefault="004224D6" w:rsidP="00482BA8">
            <w:pPr>
              <w:pStyle w:val="Heading4"/>
            </w:pPr>
            <w:sdt>
              <w:sdtPr>
                <w:id w:val="-621303809"/>
                <w:placeholder>
                  <w:docPart w:val="A44C1A6A24434A30A0452DC8D7819204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CF3DFD">
                  <w:rPr>
                    <w:sz w:val="32"/>
                    <w:szCs w:val="32"/>
                  </w:rPr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EF8E24B" w14:textId="77777777" w:rsidR="002D2200" w:rsidRDefault="002D2200"/>
        </w:tc>
      </w:tr>
      <w:tr w:rsidR="002D2200" w14:paraId="6181B477" w14:textId="77777777" w:rsidTr="00185F4A">
        <w:trPr>
          <w:trHeight w:val="311"/>
        </w:trPr>
        <w:tc>
          <w:tcPr>
            <w:tcW w:w="2158" w:type="dxa"/>
          </w:tcPr>
          <w:p w14:paraId="090176C1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8357D11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0BBC6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848BE32" w14:textId="77777777" w:rsidR="002D2200" w:rsidRDefault="002D2200"/>
        </w:tc>
        <w:tc>
          <w:tcPr>
            <w:tcW w:w="2158" w:type="dxa"/>
          </w:tcPr>
          <w:p w14:paraId="19B57622" w14:textId="77777777" w:rsidR="002D2200" w:rsidRDefault="002D2200"/>
        </w:tc>
      </w:tr>
      <w:tr w:rsidR="00E74B29" w14:paraId="7C1F73E1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7F5295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33F24CE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73A989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83BB72D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5EEFAFC" w14:textId="77777777" w:rsidR="00E74B29" w:rsidRDefault="00E74B29"/>
        </w:tc>
      </w:tr>
      <w:tr w:rsidR="000E4641" w14:paraId="33AEC7F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DAD72E0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621CEA31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0A514C7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06D9EC5" w14:textId="77777777" w:rsidR="00CF3DFD" w:rsidRPr="00CF3DFD" w:rsidRDefault="00CF3DFD" w:rsidP="00CF3DFD">
            <w:pPr>
              <w:pStyle w:val="Text"/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</w:pPr>
            <w:r w:rsidRPr="00CF3DFD">
              <w:rPr>
                <w:rFonts w:ascii="Biome" w:hAnsi="Biome" w:cs="Biome"/>
                <w:b/>
                <w:bCs/>
                <w:sz w:val="40"/>
                <w:szCs w:val="40"/>
                <w:u w:val="single"/>
              </w:rPr>
              <w:t>Project submission:</w:t>
            </w:r>
          </w:p>
          <w:p w14:paraId="08709A53" w14:textId="77777777" w:rsidR="00CF3DFD" w:rsidRDefault="00CF3DFD" w:rsidP="00CF3DFD">
            <w:pPr>
              <w:pStyle w:val="Text"/>
            </w:pPr>
          </w:p>
          <w:p w14:paraId="12F19326" w14:textId="77777777" w:rsidR="00CF3DFD" w:rsidRDefault="00CF3DFD" w:rsidP="00CF3DFD">
            <w:pPr>
              <w:pStyle w:val="Text"/>
              <w:rPr>
                <w:sz w:val="32"/>
                <w:szCs w:val="32"/>
              </w:rPr>
            </w:pPr>
          </w:p>
          <w:p w14:paraId="7DF310EA" w14:textId="54E5E791" w:rsidR="000E4641" w:rsidRPr="00CF3DFD" w:rsidRDefault="00CF3DFD" w:rsidP="00CF3DFD">
            <w:pPr>
              <w:pStyle w:val="Text"/>
              <w:rPr>
                <w:sz w:val="36"/>
                <w:szCs w:val="36"/>
              </w:rPr>
            </w:pPr>
            <w:r w:rsidRPr="00CF3DFD">
              <w:rPr>
                <w:sz w:val="36"/>
                <w:szCs w:val="36"/>
              </w:rPr>
              <w:t xml:space="preserve">Take screen shots of </w:t>
            </w:r>
            <w:proofErr w:type="gramStart"/>
            <w:r w:rsidRPr="00CF3DFD">
              <w:rPr>
                <w:sz w:val="36"/>
                <w:szCs w:val="36"/>
              </w:rPr>
              <w:t>each and every</w:t>
            </w:r>
            <w:proofErr w:type="gramEnd"/>
            <w:r w:rsidRPr="00CF3DFD">
              <w:rPr>
                <w:sz w:val="36"/>
                <w:szCs w:val="36"/>
              </w:rPr>
              <w:t xml:space="preserve"> task mentioned and make a report of each project in Word format only.</w:t>
            </w:r>
          </w:p>
          <w:p w14:paraId="19296AAA" w14:textId="64EDC9AE" w:rsidR="00CF3DFD" w:rsidRDefault="00CF3DFD" w:rsidP="00CF3DFD">
            <w:pPr>
              <w:pStyle w:val="Text"/>
            </w:pPr>
          </w:p>
          <w:p w14:paraId="14227EDF" w14:textId="77777777" w:rsidR="00CF3DFD" w:rsidRDefault="00CF3DFD" w:rsidP="00CF3DFD">
            <w:pPr>
              <w:pStyle w:val="Text"/>
            </w:pPr>
          </w:p>
          <w:p w14:paraId="3523630E" w14:textId="299BE1AF" w:rsidR="00CF3DFD" w:rsidRDefault="00CF3DFD" w:rsidP="00CF3DFD">
            <w:pPr>
              <w:pStyle w:val="Text"/>
            </w:pPr>
          </w:p>
          <w:p w14:paraId="5C2DC8FE" w14:textId="6384B0FB" w:rsidR="00CF3DFD" w:rsidRDefault="00CF3DFD" w:rsidP="00CF3DFD">
            <w:pPr>
              <w:pStyle w:val="Text"/>
            </w:pPr>
          </w:p>
          <w:p w14:paraId="74867EEC" w14:textId="66C01998" w:rsidR="00CF3DFD" w:rsidRDefault="00CF3DFD" w:rsidP="00CF3DFD">
            <w:pPr>
              <w:pStyle w:val="Text"/>
            </w:pPr>
          </w:p>
          <w:p w14:paraId="72A2D1C7" w14:textId="6B56BF45" w:rsidR="00CF3DFD" w:rsidRDefault="00CF3DFD" w:rsidP="00CF3DFD">
            <w:pPr>
              <w:pStyle w:val="Text"/>
            </w:pPr>
          </w:p>
          <w:p w14:paraId="79F49D31" w14:textId="77777777" w:rsidR="00CF3DFD" w:rsidRDefault="00CF3DFD" w:rsidP="00CF3DFD">
            <w:pPr>
              <w:pStyle w:val="Text"/>
            </w:pPr>
          </w:p>
          <w:p w14:paraId="70DCEAB9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625B60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FC48634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415D4F0F" w14:textId="77777777" w:rsidR="000E4641" w:rsidRDefault="000E4641"/>
        </w:tc>
      </w:tr>
      <w:tr w:rsidR="000E4641" w14:paraId="759FA983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3394C0E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8279751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1E4DD4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62A830B" wp14:editId="67F209DF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40A11B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15644F1" w14:textId="77777777" w:rsidR="000E4641" w:rsidRDefault="000E4641"/>
        </w:tc>
      </w:tr>
      <w:tr w:rsidR="000E4641" w14:paraId="203A2406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937103D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0769B3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12CBF5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2CB5D90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752D820" w14:textId="77777777" w:rsidR="000E4641" w:rsidRDefault="000E4641"/>
        </w:tc>
      </w:tr>
      <w:tr w:rsidR="000E4641" w14:paraId="655AB809" w14:textId="77777777" w:rsidTr="00185F4A">
        <w:trPr>
          <w:trHeight w:val="1728"/>
        </w:trPr>
        <w:tc>
          <w:tcPr>
            <w:tcW w:w="2158" w:type="dxa"/>
            <w:vMerge/>
          </w:tcPr>
          <w:p w14:paraId="7184B49F" w14:textId="77777777" w:rsidR="000E4641" w:rsidRDefault="000E4641"/>
        </w:tc>
        <w:tc>
          <w:tcPr>
            <w:tcW w:w="542" w:type="dxa"/>
          </w:tcPr>
          <w:p w14:paraId="0B122BA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32265B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9A3E29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4F395410" w14:textId="77777777" w:rsidR="000E4641" w:rsidRDefault="000E4641"/>
        </w:tc>
      </w:tr>
    </w:tbl>
    <w:p w14:paraId="64532362" w14:textId="77777777" w:rsidR="002D2200" w:rsidRDefault="002D2200"/>
    <w:p w14:paraId="648158F1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B7197C9" wp14:editId="02E2E05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26"/>
        <w:gridCol w:w="1732"/>
        <w:gridCol w:w="2158"/>
        <w:gridCol w:w="2158"/>
        <w:gridCol w:w="2158"/>
        <w:gridCol w:w="1079"/>
        <w:gridCol w:w="1079"/>
      </w:tblGrid>
      <w:tr w:rsidR="0048120C" w14:paraId="3F0495CA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13DF66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123D4D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6A9381C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4DA7B9E" w14:textId="77777777" w:rsidR="0048120C" w:rsidRDefault="0048120C"/>
        </w:tc>
        <w:tc>
          <w:tcPr>
            <w:tcW w:w="2158" w:type="dxa"/>
            <w:gridSpan w:val="2"/>
          </w:tcPr>
          <w:p w14:paraId="4CC51006" w14:textId="77777777" w:rsidR="0048120C" w:rsidRDefault="0048120C"/>
        </w:tc>
      </w:tr>
      <w:tr w:rsidR="0048120C" w14:paraId="6280AD31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DF33788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6A62B61" w14:textId="77777777" w:rsidR="0048120C" w:rsidRDefault="004224D6" w:rsidP="00837914">
            <w:pPr>
              <w:pStyle w:val="Heading4"/>
            </w:pPr>
            <w:sdt>
              <w:sdtPr>
                <w:id w:val="19988942"/>
                <w:placeholder>
                  <w:docPart w:val="125D2EDA02224C44AD22265188107A07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FDB1350" w14:textId="77777777" w:rsidR="0048120C" w:rsidRDefault="0048120C"/>
        </w:tc>
      </w:tr>
      <w:tr w:rsidR="0048120C" w14:paraId="713981C3" w14:textId="77777777" w:rsidTr="00185F4A">
        <w:tc>
          <w:tcPr>
            <w:tcW w:w="2158" w:type="dxa"/>
            <w:gridSpan w:val="2"/>
          </w:tcPr>
          <w:p w14:paraId="7D81156D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C1FF4A0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0F88C0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A216DBE" w14:textId="77777777" w:rsidR="0048120C" w:rsidRDefault="0048120C"/>
        </w:tc>
        <w:tc>
          <w:tcPr>
            <w:tcW w:w="2158" w:type="dxa"/>
            <w:gridSpan w:val="2"/>
          </w:tcPr>
          <w:p w14:paraId="1F7BF382" w14:textId="77777777" w:rsidR="0048120C" w:rsidRDefault="0048120C"/>
        </w:tc>
      </w:tr>
      <w:tr w:rsidR="0048120C" w14:paraId="26DF4083" w14:textId="77777777" w:rsidTr="00F35630">
        <w:trPr>
          <w:trHeight w:val="3379"/>
        </w:trPr>
        <w:tc>
          <w:tcPr>
            <w:tcW w:w="426" w:type="dxa"/>
          </w:tcPr>
          <w:p w14:paraId="4634173E" w14:textId="77777777" w:rsidR="0048120C" w:rsidRDefault="0048120C"/>
        </w:tc>
        <w:tc>
          <w:tcPr>
            <w:tcW w:w="9285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6C73AC" w14:textId="2F6C0F21" w:rsidR="0048120C" w:rsidRPr="00DD3C8A" w:rsidRDefault="00CF3DFD" w:rsidP="0048120C">
            <w:pPr>
              <w:pStyle w:val="Heading5"/>
              <w:rPr>
                <w:sz w:val="32"/>
                <w:szCs w:val="32"/>
              </w:rPr>
            </w:pPr>
            <w:r w:rsidRPr="00DD3C8A">
              <w:rPr>
                <w:sz w:val="32"/>
                <w:szCs w:val="32"/>
              </w:rPr>
              <w:t>T</w:t>
            </w:r>
            <w:r w:rsidR="00DD3C8A" w:rsidRPr="00DD3C8A">
              <w:rPr>
                <w:sz w:val="32"/>
                <w:szCs w:val="32"/>
              </w:rPr>
              <w:t>ASK 1</w:t>
            </w:r>
          </w:p>
          <w:p w14:paraId="769E78A1" w14:textId="77777777" w:rsidR="0048120C" w:rsidRDefault="0048120C" w:rsidP="0048120C"/>
          <w:p w14:paraId="3510550E" w14:textId="36F42464" w:rsidR="00F35630" w:rsidRPr="00F35630" w:rsidRDefault="00F35630" w:rsidP="00F35630">
            <w:pPr>
              <w:pStyle w:val="Text"/>
              <w:rPr>
                <w:sz w:val="32"/>
                <w:szCs w:val="32"/>
              </w:rPr>
            </w:pPr>
            <w:r w:rsidRPr="00F35630">
              <w:rPr>
                <w:sz w:val="32"/>
                <w:szCs w:val="32"/>
              </w:rPr>
              <w:t>Take some website (vulnerable website). Scan using OWASP ZAP Tool (quick/automated).</w:t>
            </w:r>
          </w:p>
          <w:p w14:paraId="6F4656EE" w14:textId="4E9BD2E0" w:rsidR="0048120C" w:rsidRPr="00DD3C8A" w:rsidRDefault="00F35630" w:rsidP="00F35630">
            <w:pPr>
              <w:pStyle w:val="Text"/>
              <w:rPr>
                <w:sz w:val="32"/>
                <w:szCs w:val="32"/>
              </w:rPr>
            </w:pPr>
            <w:r w:rsidRPr="00F35630">
              <w:rPr>
                <w:sz w:val="32"/>
                <w:szCs w:val="32"/>
              </w:rPr>
              <w:t>Set of vulnerabilities - make a report with mitigation's</w:t>
            </w:r>
          </w:p>
        </w:tc>
        <w:tc>
          <w:tcPr>
            <w:tcW w:w="1079" w:type="dxa"/>
          </w:tcPr>
          <w:p w14:paraId="7881CE96" w14:textId="77777777" w:rsidR="0048120C" w:rsidRDefault="0048120C"/>
        </w:tc>
      </w:tr>
    </w:tbl>
    <w:p w14:paraId="630F9C20" w14:textId="18A528E2" w:rsidR="0048120C" w:rsidRDefault="0048120C"/>
    <w:p w14:paraId="131E26D8" w14:textId="06C4DD8D" w:rsidR="00F35630" w:rsidRDefault="00F35630"/>
    <w:p w14:paraId="49741CB9" w14:textId="067ECF62" w:rsidR="00F35630" w:rsidRDefault="00F35630"/>
    <w:p w14:paraId="49E6A4D7" w14:textId="304E9576" w:rsidR="00F35630" w:rsidRDefault="00F35630"/>
    <w:p w14:paraId="51C8A309" w14:textId="192381F0" w:rsidR="00F35630" w:rsidRDefault="00F35630"/>
    <w:p w14:paraId="023C9CB9" w14:textId="6A551216" w:rsidR="00F35630" w:rsidRDefault="00F35630"/>
    <w:p w14:paraId="5CA3CEA1" w14:textId="133AD1E7" w:rsidR="00F35630" w:rsidRDefault="00F35630"/>
    <w:p w14:paraId="52935579" w14:textId="7942D287" w:rsidR="00F35630" w:rsidRDefault="00F35630"/>
    <w:p w14:paraId="13938180" w14:textId="1CDBDA1A" w:rsidR="00F35630" w:rsidRDefault="00F35630"/>
    <w:p w14:paraId="394ADFAD" w14:textId="0873CD96" w:rsidR="00F35630" w:rsidRDefault="00F35630"/>
    <w:p w14:paraId="5DA2AFE2" w14:textId="45425A60" w:rsidR="00F35630" w:rsidRDefault="00F35630"/>
    <w:p w14:paraId="1D91F695" w14:textId="03AD8694" w:rsidR="00F35630" w:rsidRDefault="00F35630"/>
    <w:p w14:paraId="33108414" w14:textId="1BA7C278" w:rsidR="00F35630" w:rsidRDefault="00F35630"/>
    <w:p w14:paraId="0DDC28D9" w14:textId="5217C999" w:rsidR="00F35630" w:rsidRDefault="00F35630"/>
    <w:p w14:paraId="759DD855" w14:textId="43812858" w:rsidR="00F35630" w:rsidRDefault="00F35630"/>
    <w:p w14:paraId="4CF58E5C" w14:textId="036349D3" w:rsidR="00F35630" w:rsidRDefault="00F35630"/>
    <w:p w14:paraId="1313D46F" w14:textId="77777777" w:rsidR="00F35630" w:rsidRDefault="00F35630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0CE8F4" w14:textId="77777777" w:rsidTr="003C3849">
        <w:trPr>
          <w:trHeight w:val="1567"/>
        </w:trPr>
        <w:tc>
          <w:tcPr>
            <w:tcW w:w="1079" w:type="dxa"/>
          </w:tcPr>
          <w:p w14:paraId="68E56278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42FF968C" w14:textId="0B3B94E2" w:rsidR="0048120C" w:rsidRPr="00425021" w:rsidRDefault="00425021" w:rsidP="00837914">
            <w:pPr>
              <w:pStyle w:val="Quote"/>
              <w:rPr>
                <w:rFonts w:ascii="Biome" w:hAnsi="Biome" w:cs="Biome"/>
              </w:rPr>
            </w:pPr>
            <w:r>
              <w:t xml:space="preserve">TASK: </w:t>
            </w:r>
            <w:r>
              <w:rPr>
                <w:rFonts w:ascii="Biome" w:hAnsi="Biome" w:cs="Biome"/>
              </w:rPr>
              <w:t>1</w:t>
            </w:r>
          </w:p>
        </w:tc>
        <w:tc>
          <w:tcPr>
            <w:tcW w:w="1079" w:type="dxa"/>
          </w:tcPr>
          <w:p w14:paraId="623F437C" w14:textId="77777777" w:rsidR="0048120C" w:rsidRDefault="0048120C"/>
        </w:tc>
      </w:tr>
      <w:tr w:rsidR="0048120C" w14:paraId="760563E6" w14:textId="77777777" w:rsidTr="00185F4A">
        <w:trPr>
          <w:trHeight w:val="339"/>
        </w:trPr>
        <w:tc>
          <w:tcPr>
            <w:tcW w:w="2158" w:type="dxa"/>
            <w:gridSpan w:val="2"/>
          </w:tcPr>
          <w:p w14:paraId="7A51AA9C" w14:textId="77777777" w:rsidR="0048120C" w:rsidRDefault="0048120C"/>
        </w:tc>
        <w:tc>
          <w:tcPr>
            <w:tcW w:w="2158" w:type="dxa"/>
          </w:tcPr>
          <w:p w14:paraId="2A0B17F0" w14:textId="77777777" w:rsidR="0048120C" w:rsidRDefault="0048120C"/>
        </w:tc>
        <w:tc>
          <w:tcPr>
            <w:tcW w:w="2158" w:type="dxa"/>
          </w:tcPr>
          <w:p w14:paraId="06A21002" w14:textId="77777777" w:rsidR="0048120C" w:rsidRDefault="0048120C"/>
        </w:tc>
        <w:tc>
          <w:tcPr>
            <w:tcW w:w="2158" w:type="dxa"/>
          </w:tcPr>
          <w:p w14:paraId="124CCA96" w14:textId="77777777" w:rsidR="0048120C" w:rsidRDefault="0048120C"/>
        </w:tc>
        <w:tc>
          <w:tcPr>
            <w:tcW w:w="2158" w:type="dxa"/>
            <w:gridSpan w:val="2"/>
          </w:tcPr>
          <w:p w14:paraId="27049644" w14:textId="77777777" w:rsidR="0048120C" w:rsidRDefault="0048120C"/>
        </w:tc>
      </w:tr>
      <w:tr w:rsidR="0048120C" w14:paraId="58B3BBA1" w14:textId="77777777" w:rsidTr="00185F4A">
        <w:tc>
          <w:tcPr>
            <w:tcW w:w="1079" w:type="dxa"/>
          </w:tcPr>
          <w:p w14:paraId="47D66D68" w14:textId="77777777" w:rsidR="0048120C" w:rsidRDefault="0048120C"/>
        </w:tc>
        <w:tc>
          <w:tcPr>
            <w:tcW w:w="8632" w:type="dxa"/>
            <w:gridSpan w:val="5"/>
          </w:tcPr>
          <w:p w14:paraId="08301C8E" w14:textId="0899B183" w:rsidR="0048120C" w:rsidRDefault="0048120C"/>
        </w:tc>
        <w:tc>
          <w:tcPr>
            <w:tcW w:w="1079" w:type="dxa"/>
          </w:tcPr>
          <w:p w14:paraId="38C42B09" w14:textId="77777777" w:rsidR="0048120C" w:rsidRDefault="0048120C"/>
        </w:tc>
      </w:tr>
    </w:tbl>
    <w:p w14:paraId="4E64A0D6" w14:textId="4F24E705" w:rsidR="00F81ACD" w:rsidRDefault="00F81ACD" w:rsidP="00F81ACD">
      <w:pPr>
        <w:pStyle w:val="ListParagraph"/>
        <w:numPr>
          <w:ilvl w:val="0"/>
          <w:numId w:val="4"/>
        </w:numPr>
        <w:rPr>
          <w:rFonts w:ascii="Candara" w:hAnsi="Candara"/>
          <w:b/>
          <w:bCs/>
          <w:sz w:val="40"/>
          <w:szCs w:val="40"/>
          <w:u w:val="single"/>
        </w:rPr>
      </w:pPr>
      <w:r w:rsidRPr="00F81ACD">
        <w:rPr>
          <w:rFonts w:ascii="Candara" w:hAnsi="Candara"/>
          <w:b/>
          <w:bCs/>
          <w:sz w:val="40"/>
          <w:szCs w:val="40"/>
          <w:u w:val="single"/>
        </w:rPr>
        <w:t>Website worked on:</w:t>
      </w:r>
    </w:p>
    <w:p w14:paraId="62C79FD0" w14:textId="2DA965BA" w:rsidR="00F81ACD" w:rsidRDefault="00F81ACD" w:rsidP="00F81ACD">
      <w:pPr>
        <w:rPr>
          <w:rFonts w:ascii="Candara" w:hAnsi="Candara"/>
          <w:b/>
          <w:bCs/>
          <w:sz w:val="40"/>
          <w:szCs w:val="40"/>
          <w:u w:val="single"/>
        </w:rPr>
      </w:pPr>
    </w:p>
    <w:p w14:paraId="56B04911" w14:textId="5B617AB6" w:rsidR="00F81ACD" w:rsidRDefault="004224D6" w:rsidP="00F81ACD">
      <w:pPr>
        <w:pStyle w:val="ListParagraph"/>
        <w:numPr>
          <w:ilvl w:val="0"/>
          <w:numId w:val="5"/>
        </w:numPr>
        <w:rPr>
          <w:rFonts w:ascii="Source Sans Pro" w:hAnsi="Source Sans Pro"/>
          <w:sz w:val="32"/>
          <w:szCs w:val="32"/>
        </w:rPr>
      </w:pPr>
      <w:hyperlink r:id="rId14" w:history="1">
        <w:r w:rsidR="00576D11" w:rsidRPr="004F66EF">
          <w:rPr>
            <w:rStyle w:val="Hyperlink"/>
            <w:rFonts w:ascii="Source Sans Pro" w:hAnsi="Source Sans Pro"/>
            <w:sz w:val="32"/>
            <w:szCs w:val="32"/>
          </w:rPr>
          <w:t>http://testphp.vulnweb.com</w:t>
        </w:r>
      </w:hyperlink>
    </w:p>
    <w:p w14:paraId="437B6148" w14:textId="173B67BD" w:rsidR="00576D11" w:rsidRDefault="00576D11" w:rsidP="00576D11">
      <w:pPr>
        <w:rPr>
          <w:rFonts w:ascii="Source Sans Pro" w:hAnsi="Source Sans Pro"/>
          <w:sz w:val="32"/>
          <w:szCs w:val="32"/>
        </w:rPr>
      </w:pPr>
    </w:p>
    <w:p w14:paraId="5D078D02" w14:textId="7E22F2A9" w:rsidR="00576D11" w:rsidRDefault="00576D11" w:rsidP="00576D11">
      <w:pPr>
        <w:rPr>
          <w:rFonts w:ascii="Source Sans Pro" w:hAnsi="Source Sans Pro"/>
          <w:sz w:val="32"/>
          <w:szCs w:val="32"/>
        </w:rPr>
      </w:pPr>
    </w:p>
    <w:p w14:paraId="08F946C7" w14:textId="1A783EF2" w:rsidR="00576D11" w:rsidRDefault="00576D11" w:rsidP="00576D11">
      <w:pPr>
        <w:rPr>
          <w:rFonts w:ascii="Source Sans Pro" w:hAnsi="Source Sans Pro"/>
          <w:b/>
          <w:bCs/>
          <w:sz w:val="32"/>
          <w:szCs w:val="32"/>
          <w:u w:val="single"/>
        </w:rPr>
      </w:pPr>
      <w:r w:rsidRPr="00576D11">
        <w:rPr>
          <w:rFonts w:ascii="Source Sans Pro" w:hAnsi="Source Sans Pro"/>
          <w:b/>
          <w:bCs/>
          <w:sz w:val="32"/>
          <w:szCs w:val="32"/>
          <w:u w:val="single"/>
        </w:rPr>
        <w:t>OWSAP ZAP SCAN</w:t>
      </w:r>
    </w:p>
    <w:p w14:paraId="12137D18" w14:textId="77777777" w:rsidR="00576D11" w:rsidRPr="00576D11" w:rsidRDefault="00576D11" w:rsidP="00576D11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35A217AF" w14:textId="1CCF97CE" w:rsidR="00576D11" w:rsidRPr="00576D11" w:rsidRDefault="00576D11" w:rsidP="00576D11">
      <w:pPr>
        <w:rPr>
          <w:rFonts w:ascii="Source Sans Pro" w:hAnsi="Source Sans Pro"/>
          <w:sz w:val="32"/>
          <w:szCs w:val="32"/>
        </w:rPr>
      </w:pPr>
      <w:r w:rsidRPr="00576D11">
        <w:rPr>
          <w:rFonts w:ascii="Source Sans Pro" w:hAnsi="Source Sans Pro"/>
          <w:noProof/>
          <w:sz w:val="32"/>
          <w:szCs w:val="32"/>
        </w:rPr>
        <w:drawing>
          <wp:inline distT="0" distB="0" distL="0" distR="0" wp14:anchorId="62FF7A46" wp14:editId="048F0798">
            <wp:extent cx="6858000" cy="365506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EF2F" w14:textId="77777777" w:rsidR="00F81ACD" w:rsidRDefault="00F81ACD">
      <w:pPr>
        <w:rPr>
          <w:rFonts w:ascii="Source Sans Pro" w:hAnsi="Source Sans Pro"/>
          <w:sz w:val="32"/>
          <w:szCs w:val="32"/>
        </w:rPr>
      </w:pPr>
    </w:p>
    <w:p w14:paraId="649B4F81" w14:textId="1539E52A" w:rsidR="000C0AAF" w:rsidRDefault="00F81ACD">
      <w:p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tab/>
        <w:t xml:space="preserve"> </w:t>
      </w:r>
    </w:p>
    <w:p w14:paraId="69194C21" w14:textId="77777777" w:rsidR="000C0AAF" w:rsidRDefault="000C0AAF">
      <w:pPr>
        <w:rPr>
          <w:rFonts w:ascii="Source Sans Pro" w:hAnsi="Source Sans Pro"/>
          <w:sz w:val="32"/>
          <w:szCs w:val="32"/>
        </w:rPr>
      </w:pPr>
      <w:r>
        <w:rPr>
          <w:rFonts w:ascii="Source Sans Pro" w:hAnsi="Source Sans Pro"/>
          <w:sz w:val="32"/>
          <w:szCs w:val="32"/>
        </w:rPr>
        <w:br w:type="page"/>
      </w:r>
    </w:p>
    <w:p w14:paraId="60E6E707" w14:textId="52FE2F8B" w:rsidR="0048120C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  <w:r w:rsidRPr="006807DB">
        <w:rPr>
          <w:rFonts w:ascii="Source Sans Pro" w:hAnsi="Source Sans Pro"/>
          <w:b/>
          <w:bCs/>
          <w:sz w:val="32"/>
          <w:szCs w:val="32"/>
          <w:u w:val="single"/>
        </w:rPr>
        <w:lastRenderedPageBreak/>
        <w:t>ALERTS:</w:t>
      </w:r>
    </w:p>
    <w:p w14:paraId="7C72CBF9" w14:textId="5B07FF8C" w:rsidR="006807DB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5CE393DF" w14:textId="18994EE5" w:rsidR="006807DB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  <w:r w:rsidRPr="006807DB">
        <w:rPr>
          <w:rFonts w:ascii="Source Sans Pro" w:hAnsi="Source Sans Pro"/>
          <w:b/>
          <w:bCs/>
          <w:noProof/>
          <w:sz w:val="32"/>
          <w:szCs w:val="32"/>
          <w:u w:val="single"/>
        </w:rPr>
        <w:drawing>
          <wp:inline distT="0" distB="0" distL="0" distR="0" wp14:anchorId="090761E9" wp14:editId="4243E9C5">
            <wp:extent cx="6858000" cy="329819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72DE" w14:textId="4926CCF4" w:rsidR="006807DB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7EB85319" w14:textId="77777777" w:rsidR="006807DB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</w:p>
    <w:p w14:paraId="7BE9E417" w14:textId="6065F36E" w:rsidR="00231357" w:rsidRDefault="006807DB">
      <w:pPr>
        <w:rPr>
          <w:rFonts w:ascii="Source Sans Pro" w:hAnsi="Source Sans Pro"/>
          <w:b/>
          <w:bCs/>
          <w:sz w:val="32"/>
          <w:szCs w:val="32"/>
          <w:u w:val="single"/>
        </w:rPr>
      </w:pPr>
      <w:r w:rsidRPr="006807DB">
        <w:rPr>
          <w:rFonts w:ascii="Source Sans Pro" w:hAnsi="Source Sans Pro"/>
          <w:b/>
          <w:bCs/>
          <w:noProof/>
          <w:sz w:val="32"/>
          <w:szCs w:val="32"/>
          <w:u w:val="single"/>
        </w:rPr>
        <w:drawing>
          <wp:inline distT="0" distB="0" distL="0" distR="0" wp14:anchorId="586AB9BA" wp14:editId="5B2F85A4">
            <wp:extent cx="6858000" cy="330327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B2D4" w14:textId="77777777" w:rsidR="00231357" w:rsidRDefault="00231357">
      <w:pPr>
        <w:rPr>
          <w:rFonts w:ascii="Source Sans Pro" w:hAnsi="Source Sans Pro"/>
          <w:b/>
          <w:bCs/>
          <w:sz w:val="32"/>
          <w:szCs w:val="32"/>
          <w:u w:val="single"/>
        </w:rPr>
      </w:pPr>
      <w:r>
        <w:rPr>
          <w:rFonts w:ascii="Source Sans Pro" w:hAnsi="Source Sans Pro"/>
          <w:b/>
          <w:bCs/>
          <w:sz w:val="32"/>
          <w:szCs w:val="32"/>
          <w:u w:val="single"/>
        </w:rPr>
        <w:br w:type="page"/>
      </w:r>
    </w:p>
    <w:p w14:paraId="5FCDB530" w14:textId="3A49D025" w:rsidR="003E677C" w:rsidRDefault="00231357">
      <w:pPr>
        <w:rPr>
          <w:rFonts w:ascii="Source Sans Pro" w:hAnsi="Source Sans Pro"/>
          <w:b/>
          <w:bCs/>
          <w:sz w:val="36"/>
          <w:szCs w:val="36"/>
          <w:u w:val="single"/>
        </w:rPr>
      </w:pPr>
      <w:r w:rsidRPr="00231357"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FINAL REPORT:</w:t>
      </w:r>
    </w:p>
    <w:p w14:paraId="3CC2E89E" w14:textId="1C62D2B0" w:rsidR="003E677C" w:rsidRDefault="003E677C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24C659ED" w14:textId="4D4DCE90" w:rsidR="006807DB" w:rsidRDefault="00B801ED">
      <w:pPr>
        <w:rPr>
          <w:rFonts w:ascii="Source Sans Pro" w:hAnsi="Source Sans Pro"/>
          <w:b/>
          <w:bCs/>
          <w:sz w:val="36"/>
          <w:szCs w:val="36"/>
          <w:u w:val="single"/>
        </w:rPr>
      </w:pPr>
      <w:r>
        <w:rPr>
          <w:rFonts w:ascii="Source Sans Pro" w:hAnsi="Source Sans Pro"/>
          <w:b/>
          <w:bCs/>
          <w:sz w:val="36"/>
          <w:szCs w:val="36"/>
          <w:u w:val="single"/>
        </w:rPr>
        <w:object w:dxaOrig="8925" w:dyaOrig="12631" w14:anchorId="2AA513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5.5pt;height:608.25pt" o:ole="">
            <v:imagedata r:id="rId18" o:title=""/>
          </v:shape>
          <o:OLEObject Type="Embed" ProgID="Acrobat.Document.DC" ShapeID="_x0000_i1025" DrawAspect="Content" ObjectID="_1711050630" r:id="rId19"/>
        </w:object>
      </w:r>
    </w:p>
    <w:p w14:paraId="173A6EC0" w14:textId="0215EAD4" w:rsidR="00545DF0" w:rsidRDefault="00ED7C8D" w:rsidP="00962FF5">
      <w:pPr>
        <w:rPr>
          <w:rFonts w:ascii="Source Sans Pro" w:hAnsi="Source Sans Pro"/>
          <w:b/>
          <w:bCs/>
          <w:sz w:val="36"/>
          <w:szCs w:val="36"/>
          <w:u w:val="single"/>
        </w:rPr>
      </w:pPr>
      <w:r>
        <w:rPr>
          <w:rFonts w:ascii="Source Sans Pro" w:hAnsi="Source Sans Pro"/>
          <w:b/>
          <w:bCs/>
          <w:sz w:val="36"/>
          <w:szCs w:val="36"/>
          <w:u w:val="single"/>
        </w:rPr>
        <w:lastRenderedPageBreak/>
        <w:t>ALERT DETAILS WITH MITIGATIONS:</w:t>
      </w:r>
    </w:p>
    <w:p w14:paraId="1DDE7D0B" w14:textId="7B6FC10C" w:rsidR="00962FF5" w:rsidRDefault="00962FF5" w:rsidP="00962FF5">
      <w:pPr>
        <w:rPr>
          <w:rFonts w:ascii="Source Sans Pro" w:hAnsi="Source Sans Pro"/>
          <w:b/>
          <w:bCs/>
          <w:sz w:val="36"/>
          <w:szCs w:val="36"/>
          <w:u w:val="single"/>
        </w:rPr>
      </w:pPr>
    </w:p>
    <w:p w14:paraId="094DE718" w14:textId="29A4E2B5" w:rsidR="00962FF5" w:rsidRPr="00FE151F" w:rsidRDefault="00341AD5" w:rsidP="00FE151F">
      <w:pPr>
        <w:rPr>
          <w:rFonts w:ascii="Lucida Sans" w:hAnsi="Lucida Sans"/>
          <w:b/>
          <w:bCs/>
          <w:sz w:val="28"/>
          <w:szCs w:val="28"/>
        </w:rPr>
      </w:pPr>
      <w:r>
        <w:rPr>
          <w:rFonts w:ascii="Lucida Sans" w:hAnsi="Lucida Sans"/>
          <w:b/>
          <w:bCs/>
          <w:sz w:val="28"/>
          <w:szCs w:val="28"/>
          <w:u w:val="single"/>
        </w:rPr>
        <w:t>1.</w:t>
      </w:r>
      <w:r w:rsidR="00962FF5" w:rsidRPr="00FE151F">
        <w:rPr>
          <w:rFonts w:ascii="Lucida Sans" w:hAnsi="Lucida Sans"/>
          <w:b/>
          <w:bCs/>
          <w:sz w:val="28"/>
          <w:szCs w:val="28"/>
          <w:u w:val="single"/>
        </w:rPr>
        <w:t>Cross Site Scripting (DOM Based)</w:t>
      </w:r>
      <w:r w:rsidR="00962FF5" w:rsidRPr="00FE151F">
        <w:rPr>
          <w:rFonts w:ascii="Lucida Sans" w:hAnsi="Lucida Sans"/>
          <w:b/>
          <w:bCs/>
          <w:sz w:val="28"/>
          <w:szCs w:val="28"/>
        </w:rPr>
        <w:t xml:space="preserve">   </w:t>
      </w:r>
      <w:r w:rsidR="00FE151F" w:rsidRPr="00FE151F">
        <w:rPr>
          <w:rFonts w:ascii="Lucida Sans" w:hAnsi="Lucida Sans"/>
          <w:b/>
          <w:bCs/>
          <w:sz w:val="28"/>
          <w:szCs w:val="28"/>
        </w:rPr>
        <w:t xml:space="preserve">                             </w:t>
      </w:r>
      <w:r w:rsidR="00FE151F">
        <w:rPr>
          <w:rFonts w:ascii="Lucida Sans" w:hAnsi="Lucida Sans"/>
          <w:b/>
          <w:bCs/>
          <w:sz w:val="28"/>
          <w:szCs w:val="28"/>
        </w:rPr>
        <w:t xml:space="preserve">     </w:t>
      </w:r>
      <w:r w:rsidR="00FE151F" w:rsidRPr="00FE151F">
        <w:rPr>
          <w:rFonts w:ascii="Lucida Sans" w:hAnsi="Lucida Sans"/>
          <w:b/>
          <w:bCs/>
          <w:sz w:val="28"/>
          <w:szCs w:val="28"/>
          <w:u w:val="single"/>
        </w:rPr>
        <w:t xml:space="preserve">Risk </w:t>
      </w:r>
      <w:r w:rsidR="00962FF5" w:rsidRPr="00FE151F">
        <w:rPr>
          <w:rFonts w:ascii="Lucida Sans" w:hAnsi="Lucida Sans"/>
          <w:b/>
          <w:bCs/>
          <w:sz w:val="28"/>
          <w:szCs w:val="28"/>
          <w:u w:val="single"/>
        </w:rPr>
        <w:t>Level</w:t>
      </w:r>
      <w:r w:rsidR="00FE151F" w:rsidRPr="00FE151F">
        <w:rPr>
          <w:rFonts w:ascii="Lucida Sans" w:hAnsi="Lucida Sans"/>
          <w:b/>
          <w:bCs/>
          <w:sz w:val="28"/>
          <w:szCs w:val="28"/>
        </w:rPr>
        <w:t xml:space="preserve"> –</w:t>
      </w:r>
      <w:r w:rsidR="00962FF5" w:rsidRPr="00FE151F">
        <w:rPr>
          <w:rFonts w:ascii="Lucida Sans" w:hAnsi="Lucida Sans"/>
          <w:b/>
          <w:bCs/>
          <w:sz w:val="28"/>
          <w:szCs w:val="28"/>
          <w:highlight w:val="red"/>
        </w:rPr>
        <w:t>HIGH</w:t>
      </w:r>
    </w:p>
    <w:p w14:paraId="59853BC6" w14:textId="3B9B0218" w:rsidR="00962FF5" w:rsidRDefault="00962FF5" w:rsidP="00FE151F">
      <w:pPr>
        <w:autoSpaceDE w:val="0"/>
        <w:autoSpaceDN w:val="0"/>
        <w:adjustRightInd w:val="0"/>
        <w:rPr>
          <w:rFonts w:ascii="Lucida Sans" w:hAnsi="Lucida Sans"/>
          <w:b/>
          <w:bCs/>
          <w:sz w:val="28"/>
          <w:szCs w:val="28"/>
        </w:rPr>
      </w:pPr>
    </w:p>
    <w:p w14:paraId="48FBA813" w14:textId="1F503BF1" w:rsidR="00FE151F" w:rsidRDefault="001C227E" w:rsidP="00FE151F">
      <w:pPr>
        <w:autoSpaceDE w:val="0"/>
        <w:autoSpaceDN w:val="0"/>
        <w:adjustRightInd w:val="0"/>
        <w:rPr>
          <w:rFonts w:ascii="Source Sans Pro" w:hAnsi="Source Sans Pro" w:cs="Arial"/>
          <w:lang w:val="en-IN"/>
        </w:rPr>
      </w:pPr>
      <w:r w:rsidRPr="001C227E">
        <w:rPr>
          <w:rFonts w:ascii="Source Sans Pro" w:hAnsi="Source Sans Pro" w:cs="Arial"/>
          <w:noProof/>
          <w:lang w:val="en-IN"/>
        </w:rPr>
        <w:drawing>
          <wp:inline distT="0" distB="0" distL="0" distR="0" wp14:anchorId="64185CA6" wp14:editId="66892579">
            <wp:extent cx="5581650" cy="22479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2440" cy="22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E09D" w14:textId="020DD88E" w:rsidR="001C227E" w:rsidRDefault="001C227E" w:rsidP="00FE151F">
      <w:pPr>
        <w:autoSpaceDE w:val="0"/>
        <w:autoSpaceDN w:val="0"/>
        <w:adjustRightInd w:val="0"/>
        <w:rPr>
          <w:rFonts w:ascii="Source Sans Pro" w:hAnsi="Source Sans Pro" w:cs="Arial"/>
          <w:lang w:val="en-IN"/>
        </w:rPr>
      </w:pPr>
    </w:p>
    <w:p w14:paraId="29F4170E" w14:textId="4DFAE2C8" w:rsidR="001C227E" w:rsidRPr="001C227E" w:rsidRDefault="001C227E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  <w:r w:rsidRPr="001C227E"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S</w:t>
      </w:r>
      <w:r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OLUTION</w:t>
      </w:r>
      <w:r w:rsidRPr="001C227E"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:</w:t>
      </w:r>
    </w:p>
    <w:p w14:paraId="72A7A4E2" w14:textId="246D65A5" w:rsidR="001C227E" w:rsidRDefault="001C227E" w:rsidP="00FE151F">
      <w:pPr>
        <w:autoSpaceDE w:val="0"/>
        <w:autoSpaceDN w:val="0"/>
        <w:adjustRightInd w:val="0"/>
        <w:rPr>
          <w:rFonts w:ascii="Source Sans Pro" w:hAnsi="Source Sans Pro" w:cs="Arial"/>
          <w:lang w:val="en-IN"/>
        </w:rPr>
      </w:pPr>
    </w:p>
    <w:p w14:paraId="41B0FE4A" w14:textId="47381CD4" w:rsidR="001C227E" w:rsidRDefault="001C227E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  <w:r w:rsidRPr="001C227E">
        <w:rPr>
          <w:rFonts w:ascii="Source Sans Pro" w:hAnsi="Source Sans Pro" w:cs="Arial"/>
          <w:noProof/>
          <w:sz w:val="28"/>
          <w:szCs w:val="28"/>
          <w:lang w:val="en-IN"/>
        </w:rPr>
        <w:drawing>
          <wp:inline distT="0" distB="0" distL="0" distR="0" wp14:anchorId="43203A34" wp14:editId="4E31F9F1">
            <wp:extent cx="6591300" cy="4581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2225" cy="4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CD9" w14:textId="6A178BBE" w:rsidR="00FE151F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lastRenderedPageBreak/>
        <w:t>2.</w:t>
      </w:r>
      <w:r w:rsidR="00583169" w:rsidRPr="00583169"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t>Cross Site Scripting (Reflected)</w:t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                                       </w:t>
      </w:r>
      <w:r w:rsidR="00583169" w:rsidRPr="00583169"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t>Risk Level</w:t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- </w:t>
      </w:r>
      <w:r w:rsidR="00583169" w:rsidRPr="00583169">
        <w:rPr>
          <w:rFonts w:ascii="Lucida Sans" w:hAnsi="Lucida Sans" w:cs="Arial"/>
          <w:b/>
          <w:bCs/>
          <w:sz w:val="28"/>
          <w:szCs w:val="28"/>
          <w:highlight w:val="red"/>
          <w:lang w:val="en-IN"/>
        </w:rPr>
        <w:t>HIGH</w:t>
      </w:r>
    </w:p>
    <w:p w14:paraId="1A61F255" w14:textId="024E5859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12A00329" w14:textId="493CB29A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583169">
        <w:rPr>
          <w:rFonts w:ascii="Lucida Sans" w:hAnsi="Lucida Sans" w:cs="Arial"/>
          <w:b/>
          <w:bCs/>
          <w:noProof/>
          <w:sz w:val="28"/>
          <w:szCs w:val="28"/>
          <w:lang w:val="en-IN"/>
        </w:rPr>
        <w:drawing>
          <wp:inline distT="0" distB="0" distL="0" distR="0" wp14:anchorId="3B25DD96" wp14:editId="04B9068B">
            <wp:extent cx="5572125" cy="2238375"/>
            <wp:effectExtent l="0" t="0" r="9525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4" cy="22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88F3" w14:textId="67D2113F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00EC9C85" w14:textId="079F9BDF" w:rsidR="00583169" w:rsidRPr="00583169" w:rsidRDefault="00583169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  <w:r w:rsidRPr="00583169"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S</w:t>
      </w:r>
      <w:r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OLUTION</w:t>
      </w:r>
      <w:r w:rsidRPr="00583169"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:</w:t>
      </w:r>
    </w:p>
    <w:p w14:paraId="7A52569C" w14:textId="43D18C4B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58FFE932" w14:textId="112B6506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583169">
        <w:rPr>
          <w:rFonts w:ascii="Lucida Sans" w:hAnsi="Lucida Sans" w:cs="Arial"/>
          <w:b/>
          <w:bCs/>
          <w:noProof/>
          <w:sz w:val="28"/>
          <w:szCs w:val="28"/>
          <w:lang w:val="en-IN"/>
        </w:rPr>
        <w:drawing>
          <wp:inline distT="0" distB="0" distL="0" distR="0" wp14:anchorId="419E67D2" wp14:editId="0E477EA4">
            <wp:extent cx="6238875" cy="5172664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2548" cy="5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54B2" w14:textId="22130B71" w:rsidR="00583169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341AD5">
        <w:rPr>
          <w:rFonts w:ascii="Lucida Sans" w:hAnsi="Lucida Sans" w:cs="Arial"/>
          <w:b/>
          <w:bCs/>
          <w:sz w:val="36"/>
          <w:szCs w:val="36"/>
          <w:lang w:val="en-IN"/>
        </w:rPr>
        <w:lastRenderedPageBreak/>
        <w:t xml:space="preserve">3. </w:t>
      </w:r>
      <w:r w:rsidR="00583169" w:rsidRPr="00077C99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SQL Injection:</w:t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ab/>
      </w:r>
      <w:r w:rsidR="00077C99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           </w:t>
      </w:r>
      <w:r w:rsidR="00583169" w:rsidRPr="00903F70"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t>Risk Level</w:t>
      </w:r>
      <w:r w:rsidR="00583169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– </w:t>
      </w:r>
      <w:r w:rsidR="00583169" w:rsidRPr="00583169">
        <w:rPr>
          <w:rFonts w:ascii="Lucida Sans" w:hAnsi="Lucida Sans" w:cs="Arial"/>
          <w:b/>
          <w:bCs/>
          <w:sz w:val="28"/>
          <w:szCs w:val="28"/>
          <w:highlight w:val="red"/>
          <w:lang w:val="en-IN"/>
        </w:rPr>
        <w:t>HIGH</w:t>
      </w:r>
    </w:p>
    <w:p w14:paraId="4FAAA9B1" w14:textId="613CDB9E" w:rsidR="00A90147" w:rsidRDefault="00A90147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76C220F3" w14:textId="729929CF" w:rsidR="00A90147" w:rsidRDefault="00A90147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A90147">
        <w:rPr>
          <w:rFonts w:ascii="Lucida Sans" w:hAnsi="Lucida Sans" w:cs="Arial"/>
          <w:b/>
          <w:bCs/>
          <w:noProof/>
          <w:sz w:val="28"/>
          <w:szCs w:val="28"/>
          <w:lang w:val="en-IN"/>
        </w:rPr>
        <w:drawing>
          <wp:inline distT="0" distB="0" distL="0" distR="0" wp14:anchorId="78E5EDC5" wp14:editId="16446349">
            <wp:extent cx="6858000" cy="2152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5F5" w14:textId="57D3D177" w:rsidR="00583169" w:rsidRDefault="005831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7417ABCD" w14:textId="01C6B403" w:rsidR="00583169" w:rsidRPr="00077C99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077C99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3EF47FA0" w14:textId="44D1013B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212918B1" w14:textId="028E9C92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BB1A4A">
        <w:rPr>
          <w:rFonts w:ascii="Lucida Sans" w:hAnsi="Lucida Sans" w:cs="Arial"/>
          <w:b/>
          <w:bCs/>
          <w:noProof/>
          <w:sz w:val="28"/>
          <w:szCs w:val="28"/>
          <w:lang w:val="en-IN"/>
        </w:rPr>
        <w:drawing>
          <wp:inline distT="0" distB="0" distL="0" distR="0" wp14:anchorId="1F7DE2F1" wp14:editId="3B77EB67">
            <wp:extent cx="5544324" cy="2962688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51D3" w14:textId="3DFA6923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4AA02CEB" w14:textId="7DE81EF7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4CF8E3A3" w14:textId="2DDBF7E3" w:rsidR="00BB1A4A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341AD5">
        <w:rPr>
          <w:rFonts w:ascii="Lucida Sans" w:hAnsi="Lucida Sans" w:cs="Arial"/>
          <w:b/>
          <w:bCs/>
          <w:sz w:val="36"/>
          <w:szCs w:val="36"/>
          <w:lang w:val="en-IN"/>
        </w:rPr>
        <w:t xml:space="preserve">4 </w:t>
      </w:r>
      <w:r w:rsidR="00BB1A4A" w:rsidRPr="00077C99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.</w:t>
      </w:r>
      <w:proofErr w:type="spellStart"/>
      <w:r w:rsidR="00BB1A4A" w:rsidRPr="00077C99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htaccess</w:t>
      </w:r>
      <w:proofErr w:type="spellEnd"/>
      <w:r w:rsidR="00BB1A4A" w:rsidRPr="00077C99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 xml:space="preserve"> Information Leak</w:t>
      </w:r>
      <w:r w:rsidR="00BB1A4A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                          </w:t>
      </w:r>
      <w:r w:rsidR="00BB1A4A" w:rsidRPr="00903F70"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t>Risk Level</w:t>
      </w:r>
      <w:r w:rsidR="00BB1A4A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– </w:t>
      </w:r>
      <w:r w:rsidR="00BB1A4A" w:rsidRPr="00077C99">
        <w:rPr>
          <w:rFonts w:ascii="Lucida Sans" w:hAnsi="Lucida Sans" w:cs="Arial"/>
          <w:b/>
          <w:bCs/>
          <w:sz w:val="28"/>
          <w:szCs w:val="28"/>
          <w:highlight w:val="darkYellow"/>
          <w:lang w:val="en-IN"/>
        </w:rPr>
        <w:t>MEDIUM</w:t>
      </w:r>
    </w:p>
    <w:p w14:paraId="551D2975" w14:textId="5ACC5AAC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6CBF6B46" w14:textId="28283C66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 w:rsidRPr="00BB1A4A">
        <w:rPr>
          <w:rFonts w:ascii="Lucida Sans" w:hAnsi="Lucida Sans" w:cs="Arial"/>
          <w:b/>
          <w:bCs/>
          <w:noProof/>
          <w:sz w:val="28"/>
          <w:szCs w:val="28"/>
          <w:lang w:val="en-IN"/>
        </w:rPr>
        <w:drawing>
          <wp:inline distT="0" distB="0" distL="0" distR="0" wp14:anchorId="2AA1D39F" wp14:editId="258D3F70">
            <wp:extent cx="6156672" cy="48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4168" cy="48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F24B" w14:textId="36C76F0D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5B575BD6" w14:textId="77777777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1BFC0484" w14:textId="0EE0A645" w:rsidR="00BB1A4A" w:rsidRPr="00077C99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077C99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5321A7F0" w14:textId="4D3482FF" w:rsidR="00BB1A4A" w:rsidRDefault="00BB1A4A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72923E2F" w14:textId="70E1FA08" w:rsidR="00BB1A4A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  <w:r w:rsidRPr="00077C99">
        <w:rPr>
          <w:rFonts w:ascii="Lucida Sans" w:hAnsi="Lucida Sans" w:cs="Arial"/>
          <w:b/>
          <w:bCs/>
          <w:noProof/>
          <w:sz w:val="28"/>
          <w:szCs w:val="28"/>
          <w:u w:val="single"/>
          <w:lang w:val="en-IN"/>
        </w:rPr>
        <w:drawing>
          <wp:inline distT="0" distB="0" distL="0" distR="0" wp14:anchorId="7AECD74C" wp14:editId="380ABC25">
            <wp:extent cx="5867400" cy="1238133"/>
            <wp:effectExtent l="0" t="0" r="0" b="63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7472" cy="125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FD2B" w14:textId="069A22A2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622F4351" w14:textId="4A36698B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247BE1A6" w14:textId="3F8C6337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07C6FA85" w14:textId="77856301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7FCFA8E2" w14:textId="1364CB50" w:rsidR="00077C99" w:rsidRDefault="00077C9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</w:pPr>
    </w:p>
    <w:p w14:paraId="2BC8C5AC" w14:textId="37E50F2B" w:rsidR="00077C99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5. </w:t>
      </w:r>
      <w:r w:rsidR="007D0E9E" w:rsidRPr="007D0E9E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Absence of Anti-CSRF Tokens</w:t>
      </w:r>
      <w:r w:rsidR="007D0E9E">
        <w:rPr>
          <w:rFonts w:ascii="Lucida Sans" w:hAnsi="Lucida Sans" w:cs="Arial"/>
          <w:b/>
          <w:bCs/>
          <w:sz w:val="36"/>
          <w:szCs w:val="36"/>
          <w:lang w:val="en-IN"/>
        </w:rPr>
        <w:t xml:space="preserve">                 </w:t>
      </w:r>
      <w:r w:rsidR="007D0E9E" w:rsidRPr="00903F70">
        <w:rPr>
          <w:rFonts w:ascii="Lucida Sans" w:hAnsi="Lucida Sans" w:cs="Arial"/>
          <w:b/>
          <w:bCs/>
          <w:sz w:val="28"/>
          <w:szCs w:val="28"/>
          <w:u w:val="single"/>
          <w:lang w:val="en-IN"/>
        </w:rPr>
        <w:t>Risk Level</w:t>
      </w:r>
      <w:r w:rsidR="007D0E9E" w:rsidRPr="007D0E9E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</w:t>
      </w:r>
      <w:r w:rsidR="007D0E9E">
        <w:rPr>
          <w:rFonts w:ascii="Lucida Sans" w:hAnsi="Lucida Sans" w:cs="Arial"/>
          <w:b/>
          <w:bCs/>
          <w:sz w:val="28"/>
          <w:szCs w:val="28"/>
          <w:lang w:val="en-IN"/>
        </w:rPr>
        <w:t>–</w:t>
      </w:r>
      <w:r w:rsidR="007D0E9E" w:rsidRPr="007D0E9E">
        <w:rPr>
          <w:rFonts w:ascii="Lucida Sans" w:hAnsi="Lucida Sans" w:cs="Arial"/>
          <w:b/>
          <w:bCs/>
          <w:sz w:val="28"/>
          <w:szCs w:val="28"/>
          <w:lang w:val="en-IN"/>
        </w:rPr>
        <w:t xml:space="preserve"> </w:t>
      </w:r>
      <w:r w:rsidR="007D0E9E" w:rsidRPr="007D0E9E">
        <w:rPr>
          <w:rFonts w:ascii="Lucida Sans" w:hAnsi="Lucida Sans" w:cs="Arial"/>
          <w:b/>
          <w:bCs/>
          <w:sz w:val="28"/>
          <w:szCs w:val="28"/>
          <w:highlight w:val="darkYellow"/>
          <w:lang w:val="en-IN"/>
        </w:rPr>
        <w:t>MEDIUM</w:t>
      </w:r>
    </w:p>
    <w:p w14:paraId="3886DF87" w14:textId="63459F26" w:rsidR="007D0E9E" w:rsidRDefault="007D0E9E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28"/>
          <w:szCs w:val="28"/>
          <w:lang w:val="en-IN"/>
        </w:rPr>
      </w:pPr>
    </w:p>
    <w:p w14:paraId="00F765E0" w14:textId="36E1F65F" w:rsidR="007D0E9E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6"/>
          <w:szCs w:val="36"/>
          <w:lang w:val="en-IN"/>
        </w:rPr>
      </w:pPr>
      <w:r w:rsidRPr="009224C5">
        <w:rPr>
          <w:rFonts w:ascii="Lucida Sans" w:hAnsi="Lucida Sans" w:cs="Arial"/>
          <w:b/>
          <w:bCs/>
          <w:noProof/>
          <w:sz w:val="36"/>
          <w:szCs w:val="36"/>
          <w:lang w:val="en-IN"/>
        </w:rPr>
        <w:drawing>
          <wp:inline distT="0" distB="0" distL="0" distR="0" wp14:anchorId="458BE949" wp14:editId="23816A91">
            <wp:extent cx="5582429" cy="1476581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EB8" w14:textId="77777777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42186531" w14:textId="21BE08F7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9224C5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000B81BD" w14:textId="547CDECA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57BCEE3" w14:textId="63015E24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9224C5">
        <w:rPr>
          <w:rFonts w:ascii="Lucida Sans" w:hAnsi="Lucida Sans" w:cs="Arial"/>
          <w:b/>
          <w:bCs/>
          <w:noProof/>
          <w:sz w:val="32"/>
          <w:szCs w:val="32"/>
          <w:u w:val="single"/>
          <w:lang w:val="en-IN"/>
        </w:rPr>
        <w:drawing>
          <wp:inline distT="0" distB="0" distL="0" distR="0" wp14:anchorId="468588A8" wp14:editId="3C4442A8">
            <wp:extent cx="5358032" cy="252412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121" cy="25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9213" w14:textId="0697F2A0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6647B1D2" w14:textId="677DADA9" w:rsidR="00656605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6. </w:t>
      </w:r>
      <w:r w:rsidR="009224C5" w:rsidRPr="009224C5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Missing Anti-clickjacking Header</w:t>
      </w:r>
      <w:r w:rsidR="009224C5">
        <w:rPr>
          <w:rFonts w:ascii="Lucida Sans" w:hAnsi="Lucida Sans" w:cs="Arial"/>
          <w:b/>
          <w:bCs/>
          <w:sz w:val="36"/>
          <w:szCs w:val="36"/>
          <w:lang w:val="en-IN"/>
        </w:rPr>
        <w:t xml:space="preserve">    </w:t>
      </w:r>
      <w:r w:rsidR="009224C5">
        <w:rPr>
          <w:rFonts w:ascii="Lucida Sans" w:hAnsi="Lucida Sans" w:cs="Arial"/>
          <w:b/>
          <w:bCs/>
          <w:sz w:val="32"/>
          <w:szCs w:val="32"/>
          <w:lang w:val="en-IN"/>
        </w:rPr>
        <w:t xml:space="preserve">    </w:t>
      </w:r>
      <w:r w:rsidR="009224C5" w:rsidRPr="00903F70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Risk Level</w:t>
      </w:r>
      <w:r w:rsidR="009224C5">
        <w:rPr>
          <w:rFonts w:ascii="Lucida Sans" w:hAnsi="Lucida Sans" w:cs="Arial"/>
          <w:b/>
          <w:bCs/>
          <w:sz w:val="32"/>
          <w:szCs w:val="32"/>
          <w:lang w:val="en-IN"/>
        </w:rPr>
        <w:t xml:space="preserve"> – </w:t>
      </w:r>
      <w:r w:rsidR="009224C5" w:rsidRPr="009224C5">
        <w:rPr>
          <w:rFonts w:ascii="Lucida Sans" w:hAnsi="Lucida Sans" w:cs="Arial"/>
          <w:b/>
          <w:bCs/>
          <w:sz w:val="32"/>
          <w:szCs w:val="32"/>
          <w:highlight w:val="darkYellow"/>
          <w:lang w:val="en-IN"/>
        </w:rPr>
        <w:t>MEDIUM</w:t>
      </w:r>
    </w:p>
    <w:p w14:paraId="5B7C2D92" w14:textId="77777777" w:rsidR="00656605" w:rsidRDefault="0065660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54959DB6" w14:textId="1F038D12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 w:rsidRPr="009224C5">
        <w:rPr>
          <w:rFonts w:ascii="Lucida Sans" w:hAnsi="Lucida Sans" w:cs="Arial"/>
          <w:b/>
          <w:bCs/>
          <w:noProof/>
          <w:sz w:val="32"/>
          <w:szCs w:val="32"/>
          <w:lang w:val="en-IN"/>
        </w:rPr>
        <w:drawing>
          <wp:inline distT="0" distB="0" distL="0" distR="0" wp14:anchorId="6C3546B2" wp14:editId="30F33D1D">
            <wp:extent cx="5900142" cy="48577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6711" cy="4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20CC" w14:textId="16CD3709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7C62FFFF" w14:textId="77777777" w:rsidR="00993731" w:rsidRDefault="0099373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9C510BC" w14:textId="421D62C5" w:rsidR="009224C5" w:rsidRDefault="009224C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9224C5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752907CE" w14:textId="77777777" w:rsidR="00993731" w:rsidRDefault="0099373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10D7D86E" w14:textId="219F9BE6" w:rsidR="009224C5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FA2121">
        <w:rPr>
          <w:rFonts w:ascii="Lucida Sans" w:hAnsi="Lucida Sans" w:cs="Arial"/>
          <w:b/>
          <w:bCs/>
          <w:noProof/>
          <w:sz w:val="32"/>
          <w:szCs w:val="32"/>
          <w:u w:val="single"/>
          <w:lang w:val="en-IN"/>
        </w:rPr>
        <w:drawing>
          <wp:inline distT="0" distB="0" distL="0" distR="0" wp14:anchorId="766CB397" wp14:editId="4AF7DB29">
            <wp:extent cx="6084094" cy="66675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1687" cy="6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7E88" w14:textId="5CFECED1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32E219AB" w14:textId="0FD351C1" w:rsidR="00FA2121" w:rsidRPr="00FA2121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6"/>
          <w:szCs w:val="36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7. </w:t>
      </w:r>
      <w:r w:rsidR="00FA2121" w:rsidRPr="00FA2121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Server Leaks Information via "X-Powered-By" HTTP Response Header Field(s)</w:t>
      </w:r>
      <w:r w:rsidR="00FA2121" w:rsidRPr="00FA2121">
        <w:rPr>
          <w:rFonts w:ascii="Lucida Sans" w:hAnsi="Lucida Sans" w:cs="Arial"/>
          <w:b/>
          <w:bCs/>
          <w:sz w:val="36"/>
          <w:szCs w:val="36"/>
          <w:lang w:val="en-IN"/>
        </w:rPr>
        <w:t xml:space="preserve">                                            </w:t>
      </w:r>
    </w:p>
    <w:p w14:paraId="103FB3B7" w14:textId="2322E7D7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Pr="00903F70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Risk Level</w:t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 xml:space="preserve"> – </w:t>
      </w:r>
      <w:r w:rsidRPr="00FA2121">
        <w:rPr>
          <w:rFonts w:ascii="Lucida Sans" w:hAnsi="Lucida Sans" w:cs="Arial"/>
          <w:b/>
          <w:bCs/>
          <w:sz w:val="32"/>
          <w:szCs w:val="32"/>
          <w:highlight w:val="yellow"/>
          <w:lang w:val="en-IN"/>
        </w:rPr>
        <w:t>LOW</w:t>
      </w:r>
    </w:p>
    <w:p w14:paraId="6E6DEBCD" w14:textId="0D24F17C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5D50D55F" w14:textId="55988F24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 w:rsidRPr="00FA2121">
        <w:rPr>
          <w:rFonts w:ascii="Lucida Sans" w:hAnsi="Lucida Sans" w:cs="Arial"/>
          <w:b/>
          <w:bCs/>
          <w:noProof/>
          <w:sz w:val="32"/>
          <w:szCs w:val="32"/>
          <w:lang w:val="en-IN"/>
        </w:rPr>
        <w:drawing>
          <wp:inline distT="0" distB="0" distL="0" distR="0" wp14:anchorId="62068AD7" wp14:editId="787FB03A">
            <wp:extent cx="6048375" cy="610006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7098" cy="6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459D" w14:textId="587D4AE9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59AFB34C" w14:textId="0DA2BBC0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FA2121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37096887" w14:textId="7EFBCA39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1C89DBFA" w14:textId="3D96F9FF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FA2121">
        <w:rPr>
          <w:rFonts w:ascii="Lucida Sans" w:hAnsi="Lucida Sans" w:cs="Arial"/>
          <w:b/>
          <w:bCs/>
          <w:noProof/>
          <w:sz w:val="32"/>
          <w:szCs w:val="32"/>
          <w:u w:val="single"/>
          <w:lang w:val="en-IN"/>
        </w:rPr>
        <w:drawing>
          <wp:inline distT="0" distB="0" distL="0" distR="0" wp14:anchorId="0C019378" wp14:editId="0DE24C54">
            <wp:extent cx="6019232" cy="1390650"/>
            <wp:effectExtent l="0" t="0" r="635" b="0"/>
            <wp:docPr id="23" name="Picture 2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0219" cy="13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906A" w14:textId="0641312D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FD12523" w14:textId="29EEAC4B" w:rsidR="00FA2121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8. </w:t>
      </w:r>
      <w:r w:rsidR="00FA2121" w:rsidRPr="00FA2121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X-Content-Type-Options Header Missing</w:t>
      </w:r>
    </w:p>
    <w:p w14:paraId="000EE586" w14:textId="6C82749A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>
        <w:rPr>
          <w:rFonts w:ascii="Lucida Sans" w:hAnsi="Lucida Sans" w:cs="Arial"/>
          <w:b/>
          <w:bCs/>
          <w:sz w:val="36"/>
          <w:szCs w:val="36"/>
          <w:lang w:val="en-IN"/>
        </w:rPr>
        <w:tab/>
      </w:r>
      <w:r w:rsidRPr="00903F70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Risk Level</w:t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 xml:space="preserve"> – </w:t>
      </w:r>
      <w:r w:rsidRPr="00FA2121">
        <w:rPr>
          <w:rFonts w:ascii="Lucida Sans" w:hAnsi="Lucida Sans" w:cs="Arial"/>
          <w:b/>
          <w:bCs/>
          <w:sz w:val="32"/>
          <w:szCs w:val="32"/>
          <w:highlight w:val="yellow"/>
          <w:lang w:val="en-IN"/>
        </w:rPr>
        <w:t>LOW</w:t>
      </w:r>
    </w:p>
    <w:p w14:paraId="2C0A14E5" w14:textId="63C025A3" w:rsidR="00FA2121" w:rsidRDefault="00FA212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5D70DB6B" w14:textId="46E0BDF4" w:rsidR="00FA2121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 w:rsidRPr="006E7803">
        <w:rPr>
          <w:rFonts w:ascii="Lucida Sans" w:hAnsi="Lucida Sans" w:cs="Arial"/>
          <w:b/>
          <w:bCs/>
          <w:noProof/>
          <w:sz w:val="32"/>
          <w:szCs w:val="32"/>
          <w:lang w:val="en-IN"/>
        </w:rPr>
        <w:drawing>
          <wp:inline distT="0" distB="0" distL="0" distR="0" wp14:anchorId="2E12272E" wp14:editId="121B92F0">
            <wp:extent cx="6206378" cy="904875"/>
            <wp:effectExtent l="0" t="0" r="444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908" cy="9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6C10" w14:textId="76A0853D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072476CA" w14:textId="3BD2A934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6E7803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1BB208C2" w14:textId="78DB4459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0ED9EFF0" w14:textId="77777777" w:rsidR="00993731" w:rsidRDefault="00993731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5BEDF1E" w14:textId="13F878FB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6E7803">
        <w:rPr>
          <w:rFonts w:ascii="Lucida Sans" w:hAnsi="Lucida Sans" w:cs="Arial"/>
          <w:b/>
          <w:bCs/>
          <w:noProof/>
          <w:sz w:val="32"/>
          <w:szCs w:val="32"/>
          <w:u w:val="single"/>
          <w:lang w:val="en-IN"/>
        </w:rPr>
        <w:drawing>
          <wp:inline distT="0" distB="0" distL="0" distR="0" wp14:anchorId="25190B41" wp14:editId="6EB0E971">
            <wp:extent cx="6205855" cy="1540837"/>
            <wp:effectExtent l="0" t="0" r="4445" b="254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0870" cy="154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026F" w14:textId="41C4A69B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30385D47" w14:textId="72CE0B9B" w:rsidR="006E7803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9. </w:t>
      </w:r>
      <w:r w:rsidR="006E7803" w:rsidRPr="006E7803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Charset Mismatch (Header Versus Meta Content-Type Charset)</w:t>
      </w:r>
      <w:r w:rsidR="006E7803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6E7803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6E7803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6E7803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6E7803">
        <w:rPr>
          <w:rFonts w:ascii="Lucida Sans" w:hAnsi="Lucida Sans" w:cs="Arial"/>
          <w:b/>
          <w:bCs/>
          <w:sz w:val="32"/>
          <w:szCs w:val="32"/>
          <w:lang w:val="en-IN"/>
        </w:rPr>
        <w:tab/>
      </w:r>
    </w:p>
    <w:p w14:paraId="4197F213" w14:textId="4AFF37CB" w:rsidR="006E7803" w:rsidRDefault="006E7803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0C6969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="000C6969"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Pr="00903F70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Risk Level</w:t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 xml:space="preserve"> </w:t>
      </w:r>
      <w:r w:rsidR="000C6969">
        <w:rPr>
          <w:rFonts w:ascii="Lucida Sans" w:hAnsi="Lucida Sans" w:cs="Arial"/>
          <w:b/>
          <w:bCs/>
          <w:sz w:val="32"/>
          <w:szCs w:val="32"/>
          <w:lang w:val="en-IN"/>
        </w:rPr>
        <w:t>–</w:t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 xml:space="preserve"> </w:t>
      </w:r>
      <w:r w:rsidR="000C6969" w:rsidRPr="000C6969">
        <w:rPr>
          <w:rFonts w:ascii="Lucida Sans" w:hAnsi="Lucida Sans" w:cs="Arial"/>
          <w:b/>
          <w:bCs/>
          <w:sz w:val="32"/>
          <w:szCs w:val="32"/>
          <w:highlight w:val="blue"/>
          <w:lang w:val="en-IN"/>
        </w:rPr>
        <w:t>INFORMATIONAL</w:t>
      </w:r>
    </w:p>
    <w:p w14:paraId="7EA81CC8" w14:textId="3C0C3B91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3C55F4D4" w14:textId="03CE5B54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 w:rsidRPr="000C6969">
        <w:rPr>
          <w:rFonts w:ascii="Lucida Sans" w:hAnsi="Lucida Sans" w:cs="Arial"/>
          <w:b/>
          <w:bCs/>
          <w:noProof/>
          <w:sz w:val="32"/>
          <w:szCs w:val="32"/>
          <w:lang w:val="en-IN"/>
        </w:rPr>
        <w:drawing>
          <wp:inline distT="0" distB="0" distL="0" distR="0" wp14:anchorId="5D6B3DD8" wp14:editId="3AE52522">
            <wp:extent cx="5544324" cy="1162212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4E0E" w14:textId="1EA53411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42CB21B4" w14:textId="25C0451F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0C6969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SOLUTION:</w:t>
      </w:r>
    </w:p>
    <w:p w14:paraId="5C287700" w14:textId="176A1272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B5251EA" w14:textId="45ED1993" w:rsidR="000C6969" w:rsidRDefault="000C6969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  <w:r w:rsidRPr="000C6969">
        <w:rPr>
          <w:rFonts w:ascii="Lucida Sans" w:hAnsi="Lucida Sans" w:cs="Arial"/>
          <w:b/>
          <w:bCs/>
          <w:noProof/>
          <w:sz w:val="32"/>
          <w:szCs w:val="32"/>
          <w:u w:val="single"/>
          <w:lang w:val="en-IN"/>
        </w:rPr>
        <w:drawing>
          <wp:inline distT="0" distB="0" distL="0" distR="0" wp14:anchorId="4FB80458" wp14:editId="618B71BE">
            <wp:extent cx="5572903" cy="1057423"/>
            <wp:effectExtent l="0" t="0" r="0" b="952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E695" w14:textId="3B6CB53A" w:rsidR="00656605" w:rsidRDefault="0065660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54713667" w14:textId="77777777" w:rsidR="00656605" w:rsidRDefault="0065660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</w:pPr>
    </w:p>
    <w:p w14:paraId="76648F00" w14:textId="283F6108" w:rsidR="000C6969" w:rsidRDefault="00341AD5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6"/>
          <w:szCs w:val="36"/>
          <w:lang w:val="en-IN"/>
        </w:rPr>
      </w:pPr>
      <w:r>
        <w:rPr>
          <w:rFonts w:ascii="Lucida Sans" w:hAnsi="Lucida Sans" w:cs="Arial"/>
          <w:b/>
          <w:bCs/>
          <w:sz w:val="36"/>
          <w:szCs w:val="36"/>
          <w:lang w:val="en-IN"/>
        </w:rPr>
        <w:t xml:space="preserve">10. </w:t>
      </w:r>
      <w:r w:rsidR="0052366C" w:rsidRPr="0052366C">
        <w:rPr>
          <w:rFonts w:ascii="Lucida Sans" w:hAnsi="Lucida Sans" w:cs="Arial"/>
          <w:b/>
          <w:bCs/>
          <w:sz w:val="36"/>
          <w:szCs w:val="36"/>
          <w:u w:val="single"/>
          <w:lang w:val="en-IN"/>
        </w:rPr>
        <w:t>Information Disclosure - Suspicious Comments</w:t>
      </w:r>
    </w:p>
    <w:p w14:paraId="40CEA102" w14:textId="6ABB79B1" w:rsidR="0052366C" w:rsidRDefault="0052366C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</w:p>
    <w:p w14:paraId="35387AC1" w14:textId="1C1DBFC3" w:rsidR="0052366C" w:rsidRDefault="0052366C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ab/>
      </w:r>
      <w:r w:rsidRPr="00903F70">
        <w:rPr>
          <w:rFonts w:ascii="Lucida Sans" w:hAnsi="Lucida Sans" w:cs="Arial"/>
          <w:b/>
          <w:bCs/>
          <w:sz w:val="32"/>
          <w:szCs w:val="32"/>
          <w:u w:val="single"/>
          <w:lang w:val="en-IN"/>
        </w:rPr>
        <w:t>Risk Level</w:t>
      </w:r>
      <w:r>
        <w:rPr>
          <w:rFonts w:ascii="Lucida Sans" w:hAnsi="Lucida Sans" w:cs="Arial"/>
          <w:b/>
          <w:bCs/>
          <w:sz w:val="32"/>
          <w:szCs w:val="32"/>
          <w:lang w:val="en-IN"/>
        </w:rPr>
        <w:t xml:space="preserve"> – </w:t>
      </w:r>
      <w:r w:rsidRPr="0052366C">
        <w:rPr>
          <w:rFonts w:ascii="Lucida Sans" w:hAnsi="Lucida Sans" w:cs="Arial"/>
          <w:b/>
          <w:bCs/>
          <w:sz w:val="32"/>
          <w:szCs w:val="32"/>
          <w:highlight w:val="blue"/>
          <w:lang w:val="en-IN"/>
        </w:rPr>
        <w:t>INFORMATIONAL</w:t>
      </w:r>
    </w:p>
    <w:p w14:paraId="3C33CE4F" w14:textId="3C526EC9" w:rsidR="0052366C" w:rsidRDefault="0052366C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</w:p>
    <w:p w14:paraId="4170F1C8" w14:textId="55852FBC" w:rsidR="0052366C" w:rsidRDefault="0052366C" w:rsidP="00FE151F">
      <w:pPr>
        <w:autoSpaceDE w:val="0"/>
        <w:autoSpaceDN w:val="0"/>
        <w:adjustRightInd w:val="0"/>
        <w:rPr>
          <w:rFonts w:ascii="Lucida Sans" w:hAnsi="Lucida Sans" w:cs="Arial"/>
          <w:b/>
          <w:bCs/>
          <w:sz w:val="32"/>
          <w:szCs w:val="32"/>
          <w:lang w:val="en-IN"/>
        </w:rPr>
      </w:pPr>
      <w:r w:rsidRPr="0052366C">
        <w:rPr>
          <w:rFonts w:ascii="Lucida Sans" w:hAnsi="Lucida Sans" w:cs="Arial"/>
          <w:b/>
          <w:bCs/>
          <w:noProof/>
          <w:sz w:val="32"/>
          <w:szCs w:val="32"/>
          <w:lang w:val="en-IN"/>
        </w:rPr>
        <w:drawing>
          <wp:inline distT="0" distB="0" distL="0" distR="0" wp14:anchorId="0B089C83" wp14:editId="3BD0D4EC">
            <wp:extent cx="6116807" cy="283845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212" cy="28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B5C" w14:textId="77777777" w:rsidR="00430628" w:rsidRDefault="00430628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</w:p>
    <w:p w14:paraId="1B4BB2FF" w14:textId="5CF3A4F6" w:rsidR="00E93730" w:rsidRDefault="007A2CCD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  <w:r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FOR A DETAILED REPORT OF SCAN AND ATTACKS</w:t>
      </w:r>
      <w:r w:rsidRPr="007A2CCD"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  <w:t>:</w:t>
      </w:r>
    </w:p>
    <w:p w14:paraId="715B71E6" w14:textId="5C2D6942" w:rsidR="007A2CCD" w:rsidRDefault="007A2CCD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u w:val="single"/>
          <w:lang w:val="en-IN"/>
        </w:rPr>
      </w:pPr>
    </w:p>
    <w:p w14:paraId="65F8232C" w14:textId="7728866B" w:rsidR="004932A0" w:rsidRDefault="007A2CCD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  <w:r>
        <w:rPr>
          <w:rFonts w:ascii="Source Sans Pro" w:hAnsi="Source Sans Pro" w:cs="Arial"/>
          <w:b/>
          <w:bCs/>
          <w:sz w:val="36"/>
          <w:szCs w:val="36"/>
          <w:lang w:val="en-IN"/>
        </w:rPr>
        <w:tab/>
      </w:r>
      <w:r w:rsidR="004932A0" w:rsidRPr="004932A0">
        <w:rPr>
          <w:rFonts w:ascii="Source Sans Pro" w:hAnsi="Source Sans Pro" w:cs="Arial"/>
          <w:b/>
          <w:bCs/>
          <w:sz w:val="36"/>
          <w:szCs w:val="36"/>
          <w:lang w:val="en-IN"/>
        </w:rPr>
        <w:t>Go to</w:t>
      </w:r>
      <w:r w:rsidR="004932A0">
        <w:rPr>
          <w:rFonts w:ascii="Source Sans Pro" w:hAnsi="Source Sans Pro" w:cs="Arial"/>
          <w:b/>
          <w:bCs/>
          <w:sz w:val="36"/>
          <w:szCs w:val="36"/>
          <w:lang w:val="en-IN"/>
        </w:rPr>
        <w:t xml:space="preserve"> : </w:t>
      </w:r>
      <w:hyperlink r:id="rId39" w:history="1">
        <w:r w:rsidR="004932A0" w:rsidRPr="006937B7">
          <w:rPr>
            <w:rStyle w:val="Hyperlink"/>
            <w:rFonts w:ascii="Source Sans Pro" w:hAnsi="Source Sans Pro" w:cs="Arial"/>
            <w:sz w:val="32"/>
            <w:szCs w:val="32"/>
            <w:lang w:val="en-IN"/>
          </w:rPr>
          <w:t>https://drive.google.com/file/d/1PorKU8QEnVEjjGX4Nrf-aPA9hiQK1AfV/view?usp=sharing</w:t>
        </w:r>
      </w:hyperlink>
    </w:p>
    <w:p w14:paraId="552BE79C" w14:textId="6806BFC7" w:rsidR="007A2CCD" w:rsidRDefault="007A2CCD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  <w:r>
        <w:rPr>
          <w:rFonts w:ascii="Source Sans Pro" w:hAnsi="Source Sans Pro" w:cs="Arial"/>
          <w:b/>
          <w:bCs/>
          <w:sz w:val="36"/>
          <w:szCs w:val="36"/>
          <w:lang w:val="en-IN"/>
        </w:rPr>
        <w:tab/>
      </w:r>
    </w:p>
    <w:p w14:paraId="23C8797C" w14:textId="5CE94BD5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7D0F16A6" w14:textId="46E4CA34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522DF5F2" w14:textId="48412293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05D83D32" w14:textId="53B047D5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2CC097B6" w14:textId="7388F915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68C87DE8" w14:textId="6E93210B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1D679530" w14:textId="29D32563" w:rsidR="005D2FF6" w:rsidRDefault="005D2FF6" w:rsidP="00FE151F">
      <w:pPr>
        <w:autoSpaceDE w:val="0"/>
        <w:autoSpaceDN w:val="0"/>
        <w:adjustRightInd w:val="0"/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p w14:paraId="23777CC3" w14:textId="7BCA934D" w:rsidR="007A2CCD" w:rsidRPr="005D2FF6" w:rsidRDefault="007A2CCD" w:rsidP="005D2FF6">
      <w:pPr>
        <w:rPr>
          <w:rFonts w:ascii="Source Sans Pro" w:hAnsi="Source Sans Pro" w:cs="Arial"/>
          <w:b/>
          <w:bCs/>
          <w:sz w:val="36"/>
          <w:szCs w:val="36"/>
          <w:lang w:val="en-IN"/>
        </w:rPr>
      </w:pPr>
    </w:p>
    <w:sectPr w:rsidR="007A2CCD" w:rsidRPr="005D2FF6" w:rsidSect="00425021">
      <w:footerReference w:type="even" r:id="rId40"/>
      <w:footerReference w:type="default" r:id="rId41"/>
      <w:pgSz w:w="12240" w:h="15840" w:code="1"/>
      <w:pgMar w:top="720" w:right="720" w:bottom="720" w:left="720" w:header="709" w:footer="709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542FF" w14:textId="77777777" w:rsidR="004224D6" w:rsidRDefault="004224D6" w:rsidP="00E74B29">
      <w:r>
        <w:separator/>
      </w:r>
    </w:p>
  </w:endnote>
  <w:endnote w:type="continuationSeparator" w:id="0">
    <w:p w14:paraId="1489B0D2" w14:textId="77777777" w:rsidR="004224D6" w:rsidRDefault="004224D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828A850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ACDC5E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3F3C3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079A17E" w14:textId="77777777" w:rsidTr="006709F1">
      <w:tc>
        <w:tcPr>
          <w:tcW w:w="1079" w:type="dxa"/>
        </w:tcPr>
        <w:p w14:paraId="112B6A65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99D541F" w14:textId="32F64F27" w:rsidR="00E74B29" w:rsidRPr="00874FE7" w:rsidRDefault="000C0AAF" w:rsidP="006709F1">
          <w:pPr>
            <w:pStyle w:val="Footer"/>
          </w:pPr>
          <w:r>
            <w:t>PROJECT 2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3B10247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8B12F8B" w14:textId="77777777" w:rsidR="00E74B29" w:rsidRPr="00E74B29" w:rsidRDefault="00E74B29" w:rsidP="006709F1">
          <w:pPr>
            <w:pStyle w:val="Footer"/>
          </w:pPr>
        </w:p>
      </w:tc>
    </w:tr>
  </w:tbl>
  <w:p w14:paraId="453528E1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C3C12" w14:textId="77777777" w:rsidR="004224D6" w:rsidRDefault="004224D6" w:rsidP="00E74B29">
      <w:r>
        <w:separator/>
      </w:r>
    </w:p>
  </w:footnote>
  <w:footnote w:type="continuationSeparator" w:id="0">
    <w:p w14:paraId="157D6CF7" w14:textId="77777777" w:rsidR="004224D6" w:rsidRDefault="004224D6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829A9"/>
    <w:multiLevelType w:val="multilevel"/>
    <w:tmpl w:val="D1068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C14FE"/>
    <w:multiLevelType w:val="hybridMultilevel"/>
    <w:tmpl w:val="31D66D36"/>
    <w:lvl w:ilvl="0" w:tplc="14E4BF18">
      <w:numFmt w:val="bullet"/>
      <w:lvlText w:val="*"/>
      <w:lvlJc w:val="left"/>
      <w:pPr>
        <w:ind w:left="190" w:hanging="131"/>
      </w:pPr>
      <w:rPr>
        <w:rFonts w:ascii="Arial" w:eastAsia="Arial" w:hAnsi="Arial" w:cs="Arial" w:hint="default"/>
        <w:b w:val="0"/>
        <w:bCs w:val="0"/>
        <w:i w:val="0"/>
        <w:iCs w:val="0"/>
        <w:w w:val="102"/>
        <w:sz w:val="19"/>
        <w:szCs w:val="19"/>
      </w:rPr>
    </w:lvl>
    <w:lvl w:ilvl="1" w:tplc="A630F990">
      <w:numFmt w:val="bullet"/>
      <w:lvlText w:val="•"/>
      <w:lvlJc w:val="left"/>
      <w:pPr>
        <w:ind w:left="990" w:hanging="131"/>
      </w:pPr>
      <w:rPr>
        <w:rFonts w:hint="default"/>
      </w:rPr>
    </w:lvl>
    <w:lvl w:ilvl="2" w:tplc="9FDE99F2">
      <w:numFmt w:val="bullet"/>
      <w:lvlText w:val="•"/>
      <w:lvlJc w:val="left"/>
      <w:pPr>
        <w:ind w:left="1781" w:hanging="131"/>
      </w:pPr>
      <w:rPr>
        <w:rFonts w:hint="default"/>
      </w:rPr>
    </w:lvl>
    <w:lvl w:ilvl="3" w:tplc="5DBEBAF2">
      <w:numFmt w:val="bullet"/>
      <w:lvlText w:val="•"/>
      <w:lvlJc w:val="left"/>
      <w:pPr>
        <w:ind w:left="2572" w:hanging="131"/>
      </w:pPr>
      <w:rPr>
        <w:rFonts w:hint="default"/>
      </w:rPr>
    </w:lvl>
    <w:lvl w:ilvl="4" w:tplc="75DE4BD0">
      <w:numFmt w:val="bullet"/>
      <w:lvlText w:val="•"/>
      <w:lvlJc w:val="left"/>
      <w:pPr>
        <w:ind w:left="3363" w:hanging="131"/>
      </w:pPr>
      <w:rPr>
        <w:rFonts w:hint="default"/>
      </w:rPr>
    </w:lvl>
    <w:lvl w:ilvl="5" w:tplc="FAE4AC60">
      <w:numFmt w:val="bullet"/>
      <w:lvlText w:val="•"/>
      <w:lvlJc w:val="left"/>
      <w:pPr>
        <w:ind w:left="4154" w:hanging="131"/>
      </w:pPr>
      <w:rPr>
        <w:rFonts w:hint="default"/>
      </w:rPr>
    </w:lvl>
    <w:lvl w:ilvl="6" w:tplc="609CC86E">
      <w:numFmt w:val="bullet"/>
      <w:lvlText w:val="•"/>
      <w:lvlJc w:val="left"/>
      <w:pPr>
        <w:ind w:left="4944" w:hanging="131"/>
      </w:pPr>
      <w:rPr>
        <w:rFonts w:hint="default"/>
      </w:rPr>
    </w:lvl>
    <w:lvl w:ilvl="7" w:tplc="D9CE5DDC">
      <w:numFmt w:val="bullet"/>
      <w:lvlText w:val="•"/>
      <w:lvlJc w:val="left"/>
      <w:pPr>
        <w:ind w:left="5735" w:hanging="131"/>
      </w:pPr>
      <w:rPr>
        <w:rFonts w:hint="default"/>
      </w:rPr>
    </w:lvl>
    <w:lvl w:ilvl="8" w:tplc="575A878E">
      <w:numFmt w:val="bullet"/>
      <w:lvlText w:val="•"/>
      <w:lvlJc w:val="left"/>
      <w:pPr>
        <w:ind w:left="6526" w:hanging="131"/>
      </w:pPr>
      <w:rPr>
        <w:rFonts w:hint="default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35169"/>
    <w:multiLevelType w:val="multilevel"/>
    <w:tmpl w:val="C16A8C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B53C11"/>
    <w:multiLevelType w:val="multilevel"/>
    <w:tmpl w:val="478401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4A502B"/>
    <w:multiLevelType w:val="multilevel"/>
    <w:tmpl w:val="A1A84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913BAC"/>
    <w:multiLevelType w:val="hybridMultilevel"/>
    <w:tmpl w:val="DA1CE0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2C57828"/>
    <w:multiLevelType w:val="multilevel"/>
    <w:tmpl w:val="E070B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906DB3"/>
    <w:multiLevelType w:val="multilevel"/>
    <w:tmpl w:val="6478B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427DB9"/>
    <w:multiLevelType w:val="hybridMultilevel"/>
    <w:tmpl w:val="86F4A8C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F19D8"/>
    <w:multiLevelType w:val="hybridMultilevel"/>
    <w:tmpl w:val="779C35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FA5A1F"/>
    <w:multiLevelType w:val="multilevel"/>
    <w:tmpl w:val="3B4A0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1B0A03"/>
    <w:multiLevelType w:val="hybridMultilevel"/>
    <w:tmpl w:val="AD18E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C32217"/>
    <w:multiLevelType w:val="multilevel"/>
    <w:tmpl w:val="1D965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6919274">
    <w:abstractNumId w:val="2"/>
  </w:num>
  <w:num w:numId="2" w16cid:durableId="621495282">
    <w:abstractNumId w:val="12"/>
  </w:num>
  <w:num w:numId="3" w16cid:durableId="75325918">
    <w:abstractNumId w:val="6"/>
  </w:num>
  <w:num w:numId="4" w16cid:durableId="666327539">
    <w:abstractNumId w:val="9"/>
  </w:num>
  <w:num w:numId="5" w16cid:durableId="823932977">
    <w:abstractNumId w:val="10"/>
  </w:num>
  <w:num w:numId="6" w16cid:durableId="301152474">
    <w:abstractNumId w:val="8"/>
  </w:num>
  <w:num w:numId="7" w16cid:durableId="1681859234">
    <w:abstractNumId w:val="3"/>
  </w:num>
  <w:num w:numId="8" w16cid:durableId="995375860">
    <w:abstractNumId w:val="13"/>
  </w:num>
  <w:num w:numId="9" w16cid:durableId="707417347">
    <w:abstractNumId w:val="0"/>
  </w:num>
  <w:num w:numId="10" w16cid:durableId="671878751">
    <w:abstractNumId w:val="1"/>
  </w:num>
  <w:num w:numId="11" w16cid:durableId="151795466">
    <w:abstractNumId w:val="5"/>
  </w:num>
  <w:num w:numId="12" w16cid:durableId="328027630">
    <w:abstractNumId w:val="4"/>
  </w:num>
  <w:num w:numId="13" w16cid:durableId="1793279763">
    <w:abstractNumId w:val="7"/>
  </w:num>
  <w:num w:numId="14" w16cid:durableId="12447261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4B1"/>
    <w:rsid w:val="00077C99"/>
    <w:rsid w:val="00086FA5"/>
    <w:rsid w:val="000B0BE3"/>
    <w:rsid w:val="000C0AAF"/>
    <w:rsid w:val="000C6969"/>
    <w:rsid w:val="000D586E"/>
    <w:rsid w:val="000E4641"/>
    <w:rsid w:val="00151F66"/>
    <w:rsid w:val="001734B1"/>
    <w:rsid w:val="00177F8D"/>
    <w:rsid w:val="00185F4A"/>
    <w:rsid w:val="001A5992"/>
    <w:rsid w:val="001C227E"/>
    <w:rsid w:val="001D2C9C"/>
    <w:rsid w:val="0020310B"/>
    <w:rsid w:val="00231357"/>
    <w:rsid w:val="002D2200"/>
    <w:rsid w:val="00301202"/>
    <w:rsid w:val="00341AD5"/>
    <w:rsid w:val="003C3849"/>
    <w:rsid w:val="003E677C"/>
    <w:rsid w:val="0040564B"/>
    <w:rsid w:val="004224D6"/>
    <w:rsid w:val="00425021"/>
    <w:rsid w:val="00430628"/>
    <w:rsid w:val="0048120C"/>
    <w:rsid w:val="00482BA8"/>
    <w:rsid w:val="004909D9"/>
    <w:rsid w:val="004932A0"/>
    <w:rsid w:val="00521481"/>
    <w:rsid w:val="0052366C"/>
    <w:rsid w:val="005335EC"/>
    <w:rsid w:val="00545DF0"/>
    <w:rsid w:val="00576D11"/>
    <w:rsid w:val="00583169"/>
    <w:rsid w:val="005C7111"/>
    <w:rsid w:val="005D2FF6"/>
    <w:rsid w:val="005F6F48"/>
    <w:rsid w:val="00607D81"/>
    <w:rsid w:val="00656605"/>
    <w:rsid w:val="00665110"/>
    <w:rsid w:val="006709F1"/>
    <w:rsid w:val="006807DB"/>
    <w:rsid w:val="006C60E6"/>
    <w:rsid w:val="006E7803"/>
    <w:rsid w:val="007A2CCD"/>
    <w:rsid w:val="007D0E9E"/>
    <w:rsid w:val="008122EB"/>
    <w:rsid w:val="00837914"/>
    <w:rsid w:val="00874FE7"/>
    <w:rsid w:val="00903F70"/>
    <w:rsid w:val="00905A2D"/>
    <w:rsid w:val="009224C5"/>
    <w:rsid w:val="00952F7D"/>
    <w:rsid w:val="0095496A"/>
    <w:rsid w:val="00962FF5"/>
    <w:rsid w:val="00990B96"/>
    <w:rsid w:val="00993731"/>
    <w:rsid w:val="009A38BA"/>
    <w:rsid w:val="009C62B2"/>
    <w:rsid w:val="00A90147"/>
    <w:rsid w:val="00B43E11"/>
    <w:rsid w:val="00B801ED"/>
    <w:rsid w:val="00BB1A4A"/>
    <w:rsid w:val="00C755AB"/>
    <w:rsid w:val="00CF3DFD"/>
    <w:rsid w:val="00D43125"/>
    <w:rsid w:val="00D66A3A"/>
    <w:rsid w:val="00DC5B40"/>
    <w:rsid w:val="00DD3C8A"/>
    <w:rsid w:val="00DF198B"/>
    <w:rsid w:val="00E74B29"/>
    <w:rsid w:val="00E93730"/>
    <w:rsid w:val="00ED7C8D"/>
    <w:rsid w:val="00F04CD7"/>
    <w:rsid w:val="00F3125C"/>
    <w:rsid w:val="00F35630"/>
    <w:rsid w:val="00F50791"/>
    <w:rsid w:val="00F81ACD"/>
    <w:rsid w:val="00FA2121"/>
    <w:rsid w:val="00FB2F1A"/>
    <w:rsid w:val="00FE151F"/>
    <w:rsid w:val="00FE4C3D"/>
    <w:rsid w:val="00FE66BC"/>
    <w:rsid w:val="00FF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E066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iPriority="1" w:qFormat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6">
    <w:name w:val="heading 6"/>
    <w:basedOn w:val="Normal"/>
    <w:link w:val="Heading6Char"/>
    <w:uiPriority w:val="9"/>
    <w:qFormat/>
    <w:rsid w:val="00607D81"/>
    <w:pPr>
      <w:outlineLvl w:val="5"/>
    </w:pPr>
    <w:rPr>
      <w:rFonts w:ascii="Times New Roman" w:eastAsiaTheme="minorEastAsia" w:hAnsi="Times New Roman" w:cs="Times New Roman"/>
      <w:b/>
      <w:bCs/>
      <w:color w:val="00549E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9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Strong">
    <w:name w:val="Strong"/>
    <w:basedOn w:val="DefaultParagraphFont"/>
    <w:uiPriority w:val="22"/>
    <w:qFormat/>
    <w:rsid w:val="001734B1"/>
    <w:rPr>
      <w:b/>
      <w:bCs/>
    </w:rPr>
  </w:style>
  <w:style w:type="paragraph" w:styleId="ListParagraph">
    <w:name w:val="List Paragraph"/>
    <w:basedOn w:val="Normal"/>
    <w:uiPriority w:val="1"/>
    <w:qFormat/>
    <w:rsid w:val="00F81AC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576D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6D11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07D81"/>
    <w:rPr>
      <w:rFonts w:ascii="Times New Roman" w:eastAsiaTheme="minorEastAsia" w:hAnsi="Times New Roman" w:cs="Times New Roman"/>
      <w:b/>
      <w:bCs/>
      <w:color w:val="00549E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07D81"/>
    <w:rPr>
      <w:color w:val="770D67"/>
      <w:u w:val="single"/>
      <w:shd w:val="clear" w:color="auto" w:fill="auto"/>
    </w:rPr>
  </w:style>
  <w:style w:type="character" w:styleId="HTMLCode">
    <w:name w:val="HTML Code"/>
    <w:basedOn w:val="DefaultParagraphFont"/>
    <w:uiPriority w:val="99"/>
    <w:semiHidden/>
    <w:unhideWhenUsed/>
    <w:rsid w:val="00607D81"/>
    <w:rPr>
      <w:rFonts w:ascii="Courier New" w:eastAsiaTheme="minorEastAsia" w:hAnsi="Courier New" w:cs="Courier New" w:hint="default"/>
      <w:sz w:val="24"/>
      <w:szCs w:val="24"/>
    </w:rPr>
  </w:style>
  <w:style w:type="character" w:styleId="HTMLKeyboard">
    <w:name w:val="HTML Keyboard"/>
    <w:basedOn w:val="DefaultParagraphFont"/>
    <w:uiPriority w:val="99"/>
    <w:semiHidden/>
    <w:unhideWhenUsed/>
    <w:rsid w:val="00607D81"/>
    <w:rPr>
      <w:rFonts w:ascii="Courier New" w:eastAsiaTheme="minorEastAsia" w:hAnsi="Courier New" w:cs="Courier New" w:hint="default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07D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07D81"/>
    <w:rPr>
      <w:rFonts w:ascii="Courier New" w:eastAsiaTheme="minorEastAsia" w:hAnsi="Courier New" w:cs="Courier New"/>
      <w:lang w:val="en-IN" w:eastAsia="en-IN"/>
    </w:rPr>
  </w:style>
  <w:style w:type="character" w:styleId="HTMLSample">
    <w:name w:val="HTML Sample"/>
    <w:basedOn w:val="DefaultParagraphFont"/>
    <w:uiPriority w:val="99"/>
    <w:semiHidden/>
    <w:unhideWhenUsed/>
    <w:rsid w:val="00607D81"/>
    <w:rPr>
      <w:rFonts w:ascii="Courier New" w:eastAsiaTheme="minorEastAsia" w:hAnsi="Courier New" w:cs="Courier New" w:hint="default"/>
      <w:sz w:val="24"/>
      <w:szCs w:val="24"/>
    </w:rPr>
  </w:style>
  <w:style w:type="paragraph" w:customStyle="1" w:styleId="msonormal0">
    <w:name w:val="msonormal"/>
    <w:basedOn w:val="Normal"/>
    <w:rsid w:val="00607D81"/>
    <w:pPr>
      <w:spacing w:before="360" w:after="360"/>
    </w:pPr>
    <w:rPr>
      <w:rFonts w:ascii="Times New Roman" w:eastAsiaTheme="minorEastAsia" w:hAnsi="Times New Roman" w:cs="Times New Roman"/>
      <w:lang w:val="en-IN" w:eastAsia="en-IN"/>
    </w:rPr>
  </w:style>
  <w:style w:type="paragraph" w:styleId="NormalWeb">
    <w:name w:val="Normal (Web)"/>
    <w:basedOn w:val="Normal"/>
    <w:uiPriority w:val="99"/>
    <w:unhideWhenUsed/>
    <w:rsid w:val="00607D81"/>
    <w:pPr>
      <w:spacing w:before="360" w:after="360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-types-intro">
    <w:name w:val="alert-types-intro"/>
    <w:basedOn w:val="Normal"/>
    <w:rsid w:val="00607D81"/>
    <w:pPr>
      <w:spacing w:before="360" w:after="720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contents">
    <w:name w:val="contents"/>
    <w:basedOn w:val="Normal"/>
    <w:rsid w:val="00607D81"/>
    <w:pPr>
      <w:spacing w:before="360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s--site-li">
    <w:name w:val="alerts--site-li"/>
    <w:basedOn w:val="Normal"/>
    <w:rsid w:val="00607D8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contexts-list">
    <w:name w:val="contexts-list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sites-list">
    <w:name w:val="sites-list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risk-confidence-counts-table">
    <w:name w:val="risk-confidence-counts-table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site-risk-counts-table">
    <w:name w:val="site-risk-counts-table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-type-counts-table">
    <w:name w:val="alert-type-counts-table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s-table">
    <w:name w:val="alerts-table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-types-table">
    <w:name w:val="alert-types-table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alert-tags-list">
    <w:name w:val="alert-tags-list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request-body">
    <w:name w:val="request-body"/>
    <w:basedOn w:val="Normal"/>
    <w:rsid w:val="00607D81"/>
    <w:pPr>
      <w:spacing w:before="360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response-body">
    <w:name w:val="response-body"/>
    <w:basedOn w:val="Normal"/>
    <w:rsid w:val="00607D81"/>
    <w:pPr>
      <w:spacing w:before="360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request-method-n-url">
    <w:name w:val="request-method-n-url"/>
    <w:basedOn w:val="Normal"/>
    <w:rsid w:val="00607D81"/>
    <w:pPr>
      <w:spacing w:before="100" w:beforeAutospacing="1"/>
    </w:pPr>
    <w:rPr>
      <w:rFonts w:ascii="Courier New" w:eastAsiaTheme="minorEastAsia" w:hAnsi="Courier New" w:cs="Courier New"/>
      <w:lang w:val="en-IN" w:eastAsia="en-IN"/>
    </w:rPr>
  </w:style>
  <w:style w:type="paragraph" w:customStyle="1" w:styleId="zap-logo">
    <w:name w:val="zap-logo"/>
    <w:basedOn w:val="Normal"/>
    <w:rsid w:val="00607D81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customStyle="1" w:styleId="risk-level">
    <w:name w:val="risk-level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color w:val="00549E"/>
      <w:lang w:val="en-IN" w:eastAsia="en-IN"/>
    </w:rPr>
  </w:style>
  <w:style w:type="paragraph" w:customStyle="1" w:styleId="confidence-level">
    <w:name w:val="confidence-level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color w:val="00549E"/>
      <w:lang w:val="en-IN" w:eastAsia="en-IN"/>
    </w:rPr>
  </w:style>
  <w:style w:type="paragraph" w:customStyle="1" w:styleId="included-risk-codes">
    <w:name w:val="included-risk-codes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lang w:val="en-IN" w:eastAsia="en-IN"/>
    </w:rPr>
  </w:style>
  <w:style w:type="paragraph" w:customStyle="1" w:styleId="included-confidence-codes">
    <w:name w:val="included-confidence-codes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lang w:val="en-IN" w:eastAsia="en-IN"/>
    </w:rPr>
  </w:style>
  <w:style w:type="paragraph" w:customStyle="1" w:styleId="additional-info-percentages">
    <w:name w:val="additional-info-percentages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color w:val="00549E"/>
      <w:lang w:val="en-IN" w:eastAsia="en-IN"/>
    </w:rPr>
  </w:style>
  <w:style w:type="paragraph" w:customStyle="1" w:styleId="context">
    <w:name w:val="context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lang w:val="en-IN" w:eastAsia="en-IN"/>
    </w:rPr>
  </w:style>
  <w:style w:type="paragraph" w:customStyle="1" w:styleId="site">
    <w:name w:val="site"/>
    <w:basedOn w:val="Normal"/>
    <w:rsid w:val="00607D81"/>
    <w:pPr>
      <w:spacing w:before="100" w:beforeAutospacing="1" w:after="100" w:afterAutospacing="1"/>
    </w:pPr>
    <w:rPr>
      <w:rFonts w:ascii="Courier New" w:eastAsiaTheme="minorEastAsia" w:hAnsi="Courier New" w:cs="Courier New"/>
      <w:lang w:val="en-IN" w:eastAsia="en-IN"/>
    </w:rPr>
  </w:style>
  <w:style w:type="character" w:customStyle="1" w:styleId="risk-level1">
    <w:name w:val="risk-level1"/>
    <w:basedOn w:val="DefaultParagraphFont"/>
    <w:rsid w:val="00607D81"/>
    <w:rPr>
      <w:rFonts w:ascii="Courier New" w:hAnsi="Courier New" w:cs="Courier New" w:hint="default"/>
      <w:color w:val="00549E"/>
    </w:rPr>
  </w:style>
  <w:style w:type="character" w:customStyle="1" w:styleId="confidence-level1">
    <w:name w:val="confidence-level1"/>
    <w:basedOn w:val="DefaultParagraphFont"/>
    <w:rsid w:val="00607D81"/>
    <w:rPr>
      <w:rFonts w:ascii="Courier New" w:hAnsi="Courier New" w:cs="Courier New" w:hint="default"/>
      <w:color w:val="00549E"/>
    </w:rPr>
  </w:style>
  <w:style w:type="character" w:customStyle="1" w:styleId="site1">
    <w:name w:val="site1"/>
    <w:basedOn w:val="DefaultParagraphFont"/>
    <w:rsid w:val="00607D81"/>
    <w:rPr>
      <w:rFonts w:ascii="Courier New" w:hAnsi="Courier New" w:cs="Courier New" w:hint="default"/>
    </w:rPr>
  </w:style>
  <w:style w:type="character" w:customStyle="1" w:styleId="included-risk-codes1">
    <w:name w:val="included-risk-codes1"/>
    <w:basedOn w:val="DefaultParagraphFont"/>
    <w:rsid w:val="00607D81"/>
    <w:rPr>
      <w:rFonts w:ascii="Courier New" w:hAnsi="Courier New" w:cs="Courier New" w:hint="default"/>
    </w:rPr>
  </w:style>
  <w:style w:type="character" w:customStyle="1" w:styleId="included-confidence-codes1">
    <w:name w:val="included-confidence-codes1"/>
    <w:basedOn w:val="DefaultParagraphFont"/>
    <w:rsid w:val="00607D81"/>
    <w:rPr>
      <w:rFonts w:ascii="Courier New" w:hAnsi="Courier New" w:cs="Courier New" w:hint="default"/>
    </w:rPr>
  </w:style>
  <w:style w:type="character" w:customStyle="1" w:styleId="additional-info-percentages1">
    <w:name w:val="additional-info-percentages1"/>
    <w:basedOn w:val="DefaultParagraphFont"/>
    <w:rsid w:val="00607D81"/>
    <w:rPr>
      <w:rFonts w:ascii="Courier New" w:hAnsi="Courier New" w:cs="Courier New" w:hint="default"/>
      <w:color w:val="00549E"/>
    </w:rPr>
  </w:style>
  <w:style w:type="character" w:customStyle="1" w:styleId="request-method-n-url1">
    <w:name w:val="request-method-n-url1"/>
    <w:basedOn w:val="DefaultParagraphFont"/>
    <w:rsid w:val="00607D81"/>
    <w:rPr>
      <w:rFonts w:ascii="Courier New" w:hAnsi="Courier New" w:cs="Courier New" w:hint="default"/>
    </w:rPr>
  </w:style>
  <w:style w:type="paragraph" w:styleId="BodyText">
    <w:name w:val="Body Text"/>
    <w:basedOn w:val="Normal"/>
    <w:link w:val="BodyTextChar"/>
    <w:uiPriority w:val="1"/>
    <w:qFormat/>
    <w:rsid w:val="00545DF0"/>
    <w:pPr>
      <w:widowControl w:val="0"/>
      <w:autoSpaceDE w:val="0"/>
      <w:autoSpaceDN w:val="0"/>
    </w:pPr>
    <w:rPr>
      <w:rFonts w:ascii="Arial" w:eastAsia="Arial" w:hAnsi="Arial" w:cs="Arial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545DF0"/>
    <w:rPr>
      <w:rFonts w:ascii="Arial" w:eastAsia="Arial" w:hAnsi="Arial" w:cs="Arial"/>
      <w:b/>
      <w:bCs/>
    </w:rPr>
  </w:style>
  <w:style w:type="paragraph" w:styleId="Title">
    <w:name w:val="Title"/>
    <w:basedOn w:val="Normal"/>
    <w:link w:val="TitleChar"/>
    <w:uiPriority w:val="10"/>
    <w:qFormat/>
    <w:rsid w:val="00545DF0"/>
    <w:pPr>
      <w:widowControl w:val="0"/>
      <w:autoSpaceDE w:val="0"/>
      <w:autoSpaceDN w:val="0"/>
      <w:spacing w:before="42"/>
      <w:ind w:left="2421" w:right="2402"/>
      <w:jc w:val="center"/>
    </w:pPr>
    <w:rPr>
      <w:rFonts w:ascii="Arial" w:eastAsia="Arial" w:hAnsi="Arial" w:cs="Arial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545DF0"/>
    <w:rPr>
      <w:rFonts w:ascii="Arial" w:eastAsia="Arial" w:hAnsi="Arial" w:cs="Arial"/>
      <w:b/>
      <w:bCs/>
      <w:sz w:val="48"/>
      <w:szCs w:val="48"/>
    </w:rPr>
  </w:style>
  <w:style w:type="paragraph" w:customStyle="1" w:styleId="TableParagraph">
    <w:name w:val="Table Paragraph"/>
    <w:basedOn w:val="Normal"/>
    <w:uiPriority w:val="1"/>
    <w:qFormat/>
    <w:rsid w:val="00545DF0"/>
    <w:pPr>
      <w:widowControl w:val="0"/>
      <w:autoSpaceDE w:val="0"/>
      <w:autoSpaceDN w:val="0"/>
      <w:spacing w:before="63"/>
      <w:ind w:left="60"/>
    </w:pPr>
    <w:rPr>
      <w:rFonts w:ascii="Arial" w:eastAsia="Arial" w:hAnsi="Arial" w:cs="Arial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215419">
      <w:bodyDiv w:val="1"/>
      <w:marLeft w:val="0"/>
      <w:marRight w:val="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8687">
      <w:bodyDiv w:val="1"/>
      <w:marLeft w:val="0"/>
      <w:marRight w:val="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emf"/><Relationship Id="rId26" Type="http://schemas.openxmlformats.org/officeDocument/2006/relationships/image" Target="media/image14.png"/><Relationship Id="rId39" Type="http://schemas.openxmlformats.org/officeDocument/2006/relationships/hyperlink" Target="https://drive.google.com/file/d/1PorKU8QEnVEjjGX4Nrf-aPA9hiQK1AfV/view?usp=sharing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testphp.vulnweb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SHAD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88811DAFEC478F8923513F4D95BE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B2E85-0420-431F-9A5D-D359E137B99A}"/>
      </w:docPartPr>
      <w:docPartBody>
        <w:p w:rsidR="003F1408" w:rsidRDefault="00C97403">
          <w:pPr>
            <w:pStyle w:val="B588811DAFEC478F8923513F4D95BE17"/>
          </w:pPr>
          <w:r w:rsidRPr="00DF198B">
            <w:t>Date</w:t>
          </w:r>
        </w:p>
      </w:docPartBody>
    </w:docPart>
    <w:docPart>
      <w:docPartPr>
        <w:name w:val="101C536C586C46D0A67282D6DD3D3C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772D4-6263-4326-A30A-9B351DAC7010}"/>
      </w:docPartPr>
      <w:docPartBody>
        <w:p w:rsidR="003F1408" w:rsidRDefault="00C97403">
          <w:pPr>
            <w:pStyle w:val="101C536C586C46D0A67282D6DD3D3C6D"/>
          </w:pPr>
          <w:r w:rsidRPr="00DF198B">
            <w:t>Course title</w:t>
          </w:r>
        </w:p>
      </w:docPartBody>
    </w:docPart>
    <w:docPart>
      <w:docPartPr>
        <w:name w:val="A44C1A6A24434A30A0452DC8D78192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3DD49B-B0F8-48A4-8E45-E2BEDD248C67}"/>
      </w:docPartPr>
      <w:docPartBody>
        <w:p w:rsidR="003F1408" w:rsidRDefault="00C97403">
          <w:pPr>
            <w:pStyle w:val="A44C1A6A24434A30A0452DC8D7819204"/>
          </w:pPr>
          <w:r w:rsidRPr="00E74B29">
            <w:t>INSTRUCTIONS</w:t>
          </w:r>
        </w:p>
      </w:docPartBody>
    </w:docPart>
    <w:docPart>
      <w:docPartPr>
        <w:name w:val="125D2EDA02224C44AD22265188107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3826C6-E3C9-4AB9-A517-FCA3BBD1B432}"/>
      </w:docPartPr>
      <w:docPartBody>
        <w:p w:rsidR="003F1408" w:rsidRDefault="00C97403">
          <w:pPr>
            <w:pStyle w:val="125D2EDA02224C44AD22265188107A07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03"/>
    <w:rsid w:val="00075F6F"/>
    <w:rsid w:val="00097223"/>
    <w:rsid w:val="003F1408"/>
    <w:rsid w:val="005121BC"/>
    <w:rsid w:val="00626824"/>
    <w:rsid w:val="007D6E5E"/>
    <w:rsid w:val="00C97403"/>
    <w:rsid w:val="00CF176A"/>
    <w:rsid w:val="00D627C4"/>
    <w:rsid w:val="00E76EC7"/>
    <w:rsid w:val="00F2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88811DAFEC478F8923513F4D95BE17">
    <w:name w:val="B588811DAFEC478F8923513F4D95BE17"/>
  </w:style>
  <w:style w:type="paragraph" w:customStyle="1" w:styleId="101C536C586C46D0A67282D6DD3D3C6D">
    <w:name w:val="101C536C586C46D0A67282D6DD3D3C6D"/>
  </w:style>
  <w:style w:type="paragraph" w:customStyle="1" w:styleId="A44C1A6A24434A30A0452DC8D7819204">
    <w:name w:val="A44C1A6A24434A30A0452DC8D7819204"/>
  </w:style>
  <w:style w:type="paragraph" w:customStyle="1" w:styleId="125D2EDA02224C44AD22265188107A07">
    <w:name w:val="125D2EDA02224C44AD22265188107A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CB211CF-5D9A-4749-9E4B-7F0CCEA56B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13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2022-03-31T14:53:00Z</dcterms:created>
  <dcterms:modified xsi:type="dcterms:W3CDTF">2022-04-09T17:34:00Z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